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50A6E80B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Test di valutazione – Modulo </w:t>
      </w:r>
      <w:r w:rsidR="00230A4D" w:rsidRPr="001E6010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C0A064E" w:rsidR="00547F36" w:rsidRPr="001E6010" w:rsidRDefault="00BE15B1">
            <w:pPr>
              <w:pStyle w:val="Informazionisullostudente"/>
            </w:pPr>
            <w:r>
              <w:t>Beatrice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ADF02D7" w:rsidR="00547F36" w:rsidRPr="001E6010" w:rsidRDefault="00BE15B1">
            <w:pPr>
              <w:pStyle w:val="Informazionisullostudente"/>
            </w:pPr>
            <w:r>
              <w:t>Testa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5B10DB8F" w:rsidR="00547F36" w:rsidRPr="001E6010" w:rsidRDefault="00BE15B1">
            <w:pPr>
              <w:pStyle w:val="Informazionisullostudente"/>
            </w:pPr>
            <w:r>
              <w:t>21/10/2019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16768AA3" w14:textId="3D8508EE" w:rsidR="002F2AFA" w:rsidRPr="001E6010" w:rsidRDefault="00464B0E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Cosa si intende quando si utilizza il tipo “var” durante la dichiarazione delle variabili?</w:t>
      </w:r>
      <w:r w:rsidR="00DA5C84" w:rsidRPr="001E6010">
        <w:rPr>
          <w:rFonts w:cstheme="minorHAnsi"/>
          <w:sz w:val="16"/>
          <w:szCs w:val="16"/>
        </w:rPr>
        <w:t xml:space="preserve"> </w:t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</w:p>
    <w:p w14:paraId="71325ADA" w14:textId="67F9482D" w:rsidR="002F2AFA" w:rsidRPr="001E6010" w:rsidRDefault="00050763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15B1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464B0E" w:rsidRPr="001E6010">
        <w:rPr>
          <w:rFonts w:cstheme="minorHAnsi"/>
          <w:sz w:val="16"/>
          <w:szCs w:val="16"/>
        </w:rPr>
        <w:t>la variabile non ha un tipo</w:t>
      </w:r>
      <w:r w:rsidR="0008558D" w:rsidRPr="001E6010">
        <w:rPr>
          <w:rFonts w:cstheme="minorHAnsi"/>
          <w:sz w:val="16"/>
          <w:szCs w:val="16"/>
        </w:rPr>
        <w:t xml:space="preserve"> specifico quindi può assumere qualunque tipo</w:t>
      </w:r>
    </w:p>
    <w:p w14:paraId="71E24741" w14:textId="4E25CE2F" w:rsidR="002F2AFA" w:rsidRPr="001E6010" w:rsidRDefault="00050763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464B0E" w:rsidRPr="001E6010">
        <w:rPr>
          <w:rFonts w:cstheme="minorHAnsi"/>
          <w:sz w:val="16"/>
          <w:szCs w:val="16"/>
        </w:rPr>
        <w:t xml:space="preserve">il </w:t>
      </w:r>
      <w:r w:rsidR="00F60AF1" w:rsidRPr="001E6010">
        <w:rPr>
          <w:rFonts w:cstheme="minorHAnsi"/>
          <w:sz w:val="16"/>
          <w:szCs w:val="16"/>
        </w:rPr>
        <w:t xml:space="preserve">motore di .NET </w:t>
      </w:r>
      <w:r w:rsidR="00464B0E" w:rsidRPr="001E6010">
        <w:rPr>
          <w:rFonts w:cstheme="minorHAnsi"/>
          <w:sz w:val="16"/>
          <w:szCs w:val="16"/>
        </w:rPr>
        <w:t>determina il tipo</w:t>
      </w:r>
      <w:r w:rsidR="00F60AF1" w:rsidRPr="001E6010">
        <w:rPr>
          <w:rFonts w:cstheme="minorHAnsi"/>
          <w:sz w:val="16"/>
          <w:szCs w:val="16"/>
        </w:rPr>
        <w:t xml:space="preserve"> a runtime time</w:t>
      </w:r>
    </w:p>
    <w:p w14:paraId="058ADDBD" w14:textId="39193927" w:rsidR="002F2AFA" w:rsidRPr="001E6010" w:rsidRDefault="00050763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</w:t>
      </w:r>
      <w:r w:rsidR="00F60AF1" w:rsidRPr="001E6010">
        <w:rPr>
          <w:rFonts w:cstheme="minorHAnsi"/>
          <w:sz w:val="16"/>
          <w:szCs w:val="16"/>
        </w:rPr>
        <w:t xml:space="preserve"> il compilatore C# determina il tipo a compile time</w:t>
      </w:r>
    </w:p>
    <w:p w14:paraId="5C275A23" w14:textId="3E173348" w:rsidR="002F2AFA" w:rsidRPr="001E6010" w:rsidRDefault="00050763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ECF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E94E57" w:rsidRPr="001E6010">
        <w:rPr>
          <w:rFonts w:cstheme="minorHAnsi"/>
          <w:sz w:val="16"/>
          <w:szCs w:val="16"/>
        </w:rPr>
        <w:t xml:space="preserve">la variabile ha un tipo implicito </w:t>
      </w:r>
      <w:r w:rsidR="002F2AFA" w:rsidRPr="001E6010">
        <w:rPr>
          <w:rFonts w:cstheme="minorHAnsi"/>
          <w:sz w:val="16"/>
          <w:szCs w:val="16"/>
        </w:rPr>
        <w:t xml:space="preserve"> </w:t>
      </w:r>
      <w:r w:rsidR="00F60AF1" w:rsidRPr="001E6010">
        <w:rPr>
          <w:rFonts w:cstheme="minorHAnsi"/>
          <w:sz w:val="16"/>
          <w:szCs w:val="16"/>
        </w:rPr>
        <w:t>che potrebbe essere anche esplicitamente dichiarato a codice</w:t>
      </w:r>
    </w:p>
    <w:p w14:paraId="499EB447" w14:textId="77777777" w:rsidR="00B03500" w:rsidRPr="001E6010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782C918D" w14:textId="2D0DF2C0" w:rsidR="00230A4D" w:rsidRPr="001E6010" w:rsidRDefault="00E04A03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A cosa servono il Costruttore e il Distruttore di una classe</w:t>
      </w:r>
      <w:r w:rsidR="00230A4D" w:rsidRPr="001E6010">
        <w:rPr>
          <w:rFonts w:cstheme="minorHAnsi"/>
          <w:i/>
          <w:iCs/>
          <w:sz w:val="16"/>
          <w:szCs w:val="16"/>
        </w:rPr>
        <w:t>?</w:t>
      </w:r>
    </w:p>
    <w:p w14:paraId="59A02EE8" w14:textId="63D63EED" w:rsidR="0078731A" w:rsidRPr="001E6010" w:rsidRDefault="00050763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76ECF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creare e distruggere la classe a cui sono applicate</w:t>
      </w:r>
    </w:p>
    <w:p w14:paraId="66C4C6C0" w14:textId="7F4674D0" w:rsidR="0078731A" w:rsidRPr="001E6010" w:rsidRDefault="00050763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gestire le operazioni di inizializzazione e pulizia delle risorse di una classe</w:t>
      </w:r>
    </w:p>
    <w:p w14:paraId="74A921EC" w14:textId="7C12F723" w:rsidR="0078731A" w:rsidRPr="001E6010" w:rsidRDefault="00050763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permettere ad una classe di gestire in maniera efficiente il Garbage Collector</w:t>
      </w:r>
    </w:p>
    <w:p w14:paraId="1B7E0754" w14:textId="50DB06EB" w:rsidR="0078731A" w:rsidRPr="001E6010" w:rsidRDefault="00050763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ECF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30A4D" w:rsidRPr="001E6010">
        <w:rPr>
          <w:rFonts w:cstheme="minorHAnsi"/>
          <w:sz w:val="16"/>
          <w:szCs w:val="16"/>
        </w:rPr>
        <w:t xml:space="preserve"> </w:t>
      </w:r>
      <w:r w:rsidR="00E04A03" w:rsidRPr="001E6010">
        <w:rPr>
          <w:rFonts w:cstheme="minorHAnsi"/>
          <w:sz w:val="16"/>
          <w:szCs w:val="16"/>
        </w:rPr>
        <w:t xml:space="preserve"> A inizializzare una classe senza che la stesse venga terminata dal Garbage Collector</w:t>
      </w:r>
    </w:p>
    <w:p w14:paraId="0CE892CB" w14:textId="77777777" w:rsidR="00B03500" w:rsidRPr="001E6010" w:rsidRDefault="00B0350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612D177B" w14:textId="0B08CD0B" w:rsidR="00B03500" w:rsidRPr="00BE15B1" w:rsidRDefault="00230A4D" w:rsidP="00BE15B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Quali sono i pilastri sulla quale si basa la OOP?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Dare una definizione di ciascuno di essi descrivendo per quale motivo sono fondamentali per questo tipo di approccio allo sviluppo</w:t>
      </w:r>
    </w:p>
    <w:p w14:paraId="33563363" w14:textId="2E221FA9" w:rsidR="00B03500" w:rsidRPr="002057E4" w:rsidRDefault="00BE15B1" w:rsidP="002057E4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I pilastri della OOP s</w:t>
      </w:r>
      <w:r w:rsidRPr="00BE15B1">
        <w:rPr>
          <w:rFonts w:cstheme="minorHAnsi"/>
          <w:iCs/>
          <w:sz w:val="16"/>
          <w:szCs w:val="16"/>
        </w:rPr>
        <w:t>ono l’ereditarietà, l’incapsulamento ed il polimorfismo</w:t>
      </w:r>
      <w:r>
        <w:rPr>
          <w:rFonts w:cstheme="minorHAnsi"/>
          <w:iCs/>
          <w:sz w:val="16"/>
          <w:szCs w:val="16"/>
        </w:rPr>
        <w:t xml:space="preserve">. </w:t>
      </w:r>
      <w:r w:rsidRPr="002057E4">
        <w:rPr>
          <w:rFonts w:cstheme="minorHAnsi"/>
          <w:iCs/>
          <w:sz w:val="16"/>
          <w:szCs w:val="16"/>
        </w:rPr>
        <w:t>L'incapsulamento indica che un gruppo di proprietà, metodi e altri membri correlati vengono considerati come una singola unità o un singolo oggetto.</w:t>
      </w:r>
      <w:r w:rsidR="002057E4">
        <w:rPr>
          <w:rFonts w:cstheme="minorHAnsi"/>
          <w:iCs/>
          <w:sz w:val="16"/>
          <w:szCs w:val="16"/>
        </w:rPr>
        <w:t xml:space="preserve"> </w:t>
      </w:r>
      <w:r w:rsidRPr="002057E4">
        <w:rPr>
          <w:rFonts w:cstheme="minorHAnsi"/>
          <w:iCs/>
          <w:sz w:val="16"/>
          <w:szCs w:val="16"/>
        </w:rPr>
        <w:t>L'ereditarietà indica la capacità di creare nuove classi sulla base di una classe esistente.</w:t>
      </w:r>
      <w:r w:rsidR="002057E4">
        <w:rPr>
          <w:rFonts w:cstheme="minorHAnsi"/>
          <w:iCs/>
          <w:sz w:val="16"/>
          <w:szCs w:val="16"/>
        </w:rPr>
        <w:t xml:space="preserve"> </w:t>
      </w:r>
      <w:r w:rsidRPr="002057E4">
        <w:rPr>
          <w:rFonts w:cstheme="minorHAnsi"/>
          <w:iCs/>
          <w:sz w:val="16"/>
          <w:szCs w:val="16"/>
        </w:rPr>
        <w:t>Il polimorfismo indica la capacità di usare più classi in modo intercambiabile, anche se in ognuna di esse le stesse proprietà o gli stessi metodi sono implementati in modi diversi.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19FCCC" w14:textId="77777777" w:rsidR="00782288" w:rsidRDefault="00230A4D" w:rsidP="0078228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 è la differenza tra overloading e overriding</w:t>
      </w:r>
      <w:r w:rsidR="006E3EC5" w:rsidRPr="001E6010">
        <w:rPr>
          <w:rFonts w:cstheme="minorHAnsi"/>
          <w:i/>
          <w:iCs/>
          <w:sz w:val="16"/>
          <w:szCs w:val="16"/>
        </w:rPr>
        <w:t xml:space="preserve">? 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Fornire un esempio di una classe per cui si applica un override di un metodo e un overload dello stesso metodo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4CF9C8FB" w14:textId="6A634669" w:rsidR="00782288" w:rsidRPr="00F737FC" w:rsidRDefault="00BE15B1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782288">
        <w:rPr>
          <w:rFonts w:cstheme="minorHAnsi"/>
          <w:iCs/>
          <w:sz w:val="16"/>
          <w:szCs w:val="16"/>
        </w:rPr>
        <w:t>L'overload di un metodo consente a più metodi della stessa classe di avere lo stesso nome, purché abbiano firme</w:t>
      </w:r>
      <w:r w:rsidR="00782288">
        <w:rPr>
          <w:rFonts w:cstheme="minorHAnsi"/>
          <w:iCs/>
          <w:sz w:val="16"/>
          <w:szCs w:val="16"/>
        </w:rPr>
        <w:t xml:space="preserve"> </w:t>
      </w:r>
      <w:r w:rsidRPr="00782288">
        <w:rPr>
          <w:rFonts w:cstheme="minorHAnsi"/>
          <w:iCs/>
          <w:sz w:val="16"/>
          <w:szCs w:val="16"/>
        </w:rPr>
        <w:t>univoche</w:t>
      </w:r>
      <w:r w:rsidR="00782288" w:rsidRPr="00782288">
        <w:rPr>
          <w:rFonts w:cstheme="minorHAnsi"/>
          <w:iCs/>
          <w:sz w:val="16"/>
          <w:szCs w:val="16"/>
        </w:rPr>
        <w:t>;</w:t>
      </w:r>
      <w:r w:rsidR="00782288" w:rsidRPr="00782288">
        <w:rPr>
          <w:rFonts w:cstheme="minorHAnsi"/>
          <w:iCs/>
          <w:sz w:val="16"/>
          <w:szCs w:val="16"/>
        </w:rPr>
        <w:t xml:space="preserve"> è un tipo di polimorfismo.  Significa creare piu di un metodo con lo stesso nome ma con firma diversa.</w:t>
      </w:r>
      <w:r w:rsidR="00782288" w:rsidRPr="00782288">
        <w:rPr>
          <w:rFonts w:cstheme="minorHAnsi"/>
          <w:iCs/>
          <w:sz w:val="16"/>
          <w:szCs w:val="16"/>
        </w:rPr>
        <w:t xml:space="preserve"> </w:t>
      </w:r>
      <w:r w:rsidR="00782288" w:rsidRPr="00782288">
        <w:rPr>
          <w:rFonts w:cstheme="minorHAnsi"/>
          <w:iCs/>
          <w:sz w:val="16"/>
          <w:szCs w:val="16"/>
        </w:rPr>
        <w:t>Per</w:t>
      </w:r>
      <w:r w:rsidR="00782288" w:rsidRPr="00782288">
        <w:rPr>
          <w:rFonts w:cstheme="minorHAnsi"/>
          <w:iCs/>
          <w:sz w:val="16"/>
          <w:szCs w:val="16"/>
        </w:rPr>
        <w:t xml:space="preserve"> </w:t>
      </w:r>
      <w:r w:rsidR="00782288" w:rsidRPr="00782288">
        <w:rPr>
          <w:rFonts w:cstheme="minorHAnsi"/>
          <w:iCs/>
          <w:sz w:val="16"/>
          <w:szCs w:val="16"/>
        </w:rPr>
        <w:t>overriding invece si intende avere due metodi con lo stesso nome e stessa firma. Una viene implementata nella classe</w:t>
      </w:r>
      <w:r w:rsidR="00782288" w:rsidRPr="00782288">
        <w:rPr>
          <w:rFonts w:cstheme="minorHAnsi"/>
          <w:iCs/>
          <w:sz w:val="16"/>
          <w:szCs w:val="16"/>
        </w:rPr>
        <w:t xml:space="preserve"> </w:t>
      </w:r>
      <w:r w:rsidR="00782288" w:rsidRPr="00782288">
        <w:rPr>
          <w:rFonts w:cstheme="minorHAnsi"/>
          <w:iCs/>
          <w:sz w:val="16"/>
          <w:szCs w:val="16"/>
        </w:rPr>
        <w:t>base, l'altra nella classe derivata. Vuol dire sovrascrivere il metodo della classe base. Si ottiene utilizzando le parole chiavi</w:t>
      </w:r>
      <w:r w:rsidR="00782288" w:rsidRPr="00782288">
        <w:rPr>
          <w:rFonts w:cstheme="minorHAnsi"/>
          <w:iCs/>
          <w:sz w:val="16"/>
          <w:szCs w:val="16"/>
        </w:rPr>
        <w:t xml:space="preserve"> </w:t>
      </w:r>
      <w:r w:rsidR="00782288" w:rsidRPr="00782288">
        <w:rPr>
          <w:rFonts w:cstheme="minorHAnsi"/>
          <w:iCs/>
          <w:sz w:val="16"/>
          <w:szCs w:val="16"/>
        </w:rPr>
        <w:t>virtual(nella implementazione della classe base) e override (nella implementazione della classe derivata)</w:t>
      </w:r>
    </w:p>
    <w:p w14:paraId="25A01A14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class Prog  {  </w:t>
      </w:r>
    </w:p>
    <w:p w14:paraId="0A154364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public int </w:t>
      </w:r>
      <w:proofErr w:type="gramStart"/>
      <w:r w:rsidRPr="00F737FC">
        <w:rPr>
          <w:rFonts w:cstheme="minorHAnsi"/>
          <w:iCs/>
          <w:sz w:val="16"/>
          <w:szCs w:val="16"/>
        </w:rPr>
        <w:t>Addition(</w:t>
      </w:r>
      <w:proofErr w:type="gramEnd"/>
      <w:r w:rsidRPr="00F737FC">
        <w:rPr>
          <w:rFonts w:cstheme="minorHAnsi"/>
          <w:iCs/>
          <w:sz w:val="16"/>
          <w:szCs w:val="16"/>
        </w:rPr>
        <w:t xml:space="preserve">int num1, int num2)  {  </w:t>
      </w:r>
    </w:p>
    <w:p w14:paraId="6CC709CC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    return (num1 + num2);  </w:t>
      </w:r>
    </w:p>
    <w:p w14:paraId="2ACFD956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}  </w:t>
      </w:r>
    </w:p>
    <w:p w14:paraId="02D18665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public int Addition (int num1, int num2, int num3</w:t>
      </w:r>
      <w:proofErr w:type="gramStart"/>
      <w:r w:rsidRPr="00F737FC">
        <w:rPr>
          <w:rFonts w:cstheme="minorHAnsi"/>
          <w:iCs/>
          <w:sz w:val="16"/>
          <w:szCs w:val="16"/>
        </w:rPr>
        <w:t>)  {</w:t>
      </w:r>
      <w:proofErr w:type="gramEnd"/>
      <w:r w:rsidRPr="00F737FC">
        <w:rPr>
          <w:rFonts w:cstheme="minorHAnsi"/>
          <w:iCs/>
          <w:sz w:val="16"/>
          <w:szCs w:val="16"/>
        </w:rPr>
        <w:t xml:space="preserve">  </w:t>
      </w:r>
    </w:p>
    <w:p w14:paraId="3B1D957A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    return (num1 + num2 + num3);  </w:t>
      </w:r>
    </w:p>
    <w:p w14:paraId="78FC396B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}  </w:t>
      </w:r>
    </w:p>
    <w:p w14:paraId="7F33B561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public string Addition (string value1, string value2</w:t>
      </w:r>
      <w:proofErr w:type="gramStart"/>
      <w:r w:rsidRPr="00F737FC">
        <w:rPr>
          <w:rFonts w:cstheme="minorHAnsi"/>
          <w:iCs/>
          <w:sz w:val="16"/>
          <w:szCs w:val="16"/>
        </w:rPr>
        <w:t>)  {</w:t>
      </w:r>
      <w:proofErr w:type="gramEnd"/>
      <w:r w:rsidRPr="00F737FC">
        <w:rPr>
          <w:rFonts w:cstheme="minorHAnsi"/>
          <w:iCs/>
          <w:sz w:val="16"/>
          <w:szCs w:val="16"/>
        </w:rPr>
        <w:t xml:space="preserve">  </w:t>
      </w:r>
    </w:p>
    <w:p w14:paraId="7DC23FA6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    return (value1 + " " + value2);  </w:t>
      </w:r>
    </w:p>
    <w:p w14:paraId="2010B56C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}  </w:t>
      </w:r>
    </w:p>
    <w:p w14:paraId="3C0CBC4A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public string Addition (string value1, string value2</w:t>
      </w:r>
      <w:proofErr w:type="gramStart"/>
      <w:r w:rsidRPr="00F737FC">
        <w:rPr>
          <w:rFonts w:cstheme="minorHAnsi"/>
          <w:iCs/>
          <w:sz w:val="16"/>
          <w:szCs w:val="16"/>
        </w:rPr>
        <w:t>)  {</w:t>
      </w:r>
      <w:proofErr w:type="gramEnd"/>
      <w:r w:rsidRPr="00F737FC">
        <w:rPr>
          <w:rFonts w:cstheme="minorHAnsi"/>
          <w:iCs/>
          <w:sz w:val="16"/>
          <w:szCs w:val="16"/>
        </w:rPr>
        <w:t xml:space="preserve">  </w:t>
      </w:r>
    </w:p>
    <w:p w14:paraId="4FA0245F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    return (value1 + " " + value2);  </w:t>
      </w:r>
    </w:p>
    <w:p w14:paraId="4DA020E9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}  </w:t>
      </w:r>
    </w:p>
    <w:p w14:paraId="131B60AA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public virtual int </w:t>
      </w:r>
      <w:proofErr w:type="gramStart"/>
      <w:r w:rsidRPr="00F737FC">
        <w:rPr>
          <w:rFonts w:cstheme="minorHAnsi"/>
          <w:iCs/>
          <w:sz w:val="16"/>
          <w:szCs w:val="16"/>
        </w:rPr>
        <w:t>Add(</w:t>
      </w:r>
      <w:proofErr w:type="gramEnd"/>
      <w:r w:rsidRPr="00F737FC">
        <w:rPr>
          <w:rFonts w:cstheme="minorHAnsi"/>
          <w:iCs/>
          <w:sz w:val="16"/>
          <w:szCs w:val="16"/>
        </w:rPr>
        <w:t xml:space="preserve">int num1, int num2)  {  </w:t>
      </w:r>
    </w:p>
    <w:p w14:paraId="1C582151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    return (num1 + num2);  </w:t>
      </w:r>
    </w:p>
    <w:p w14:paraId="7C02E5CE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}  </w:t>
      </w:r>
    </w:p>
    <w:p w14:paraId="163717AF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5A945430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static void Main(</w:t>
      </w:r>
      <w:proofErr w:type="gramStart"/>
      <w:r w:rsidRPr="00F737FC">
        <w:rPr>
          <w:rFonts w:cstheme="minorHAnsi"/>
          <w:iCs/>
          <w:sz w:val="16"/>
          <w:szCs w:val="16"/>
        </w:rPr>
        <w:t>string[</w:t>
      </w:r>
      <w:proofErr w:type="gramEnd"/>
      <w:r w:rsidRPr="00F737FC">
        <w:rPr>
          <w:rFonts w:cstheme="minorHAnsi"/>
          <w:iCs/>
          <w:sz w:val="16"/>
          <w:szCs w:val="16"/>
        </w:rPr>
        <w:t xml:space="preserve">] </w:t>
      </w:r>
      <w:proofErr w:type="spellStart"/>
      <w:r w:rsidRPr="00F737FC">
        <w:rPr>
          <w:rFonts w:cstheme="minorHAnsi"/>
          <w:iCs/>
          <w:sz w:val="16"/>
          <w:szCs w:val="16"/>
        </w:rPr>
        <w:t>args</w:t>
      </w:r>
      <w:proofErr w:type="spellEnd"/>
      <w:r w:rsidRPr="00F737FC">
        <w:rPr>
          <w:rFonts w:cstheme="minorHAnsi"/>
          <w:iCs/>
          <w:sz w:val="16"/>
          <w:szCs w:val="16"/>
        </w:rPr>
        <w:t xml:space="preserve">)  {  </w:t>
      </w:r>
    </w:p>
    <w:p w14:paraId="076E9773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    Prog pro = new </w:t>
      </w:r>
      <w:proofErr w:type="gramStart"/>
      <w:r w:rsidRPr="00F737FC">
        <w:rPr>
          <w:rFonts w:cstheme="minorHAnsi"/>
          <w:iCs/>
          <w:sz w:val="16"/>
          <w:szCs w:val="16"/>
        </w:rPr>
        <w:t>Prog(</w:t>
      </w:r>
      <w:proofErr w:type="gramEnd"/>
      <w:r w:rsidRPr="00F737FC">
        <w:rPr>
          <w:rFonts w:cstheme="minorHAnsi"/>
          <w:iCs/>
          <w:sz w:val="16"/>
          <w:szCs w:val="16"/>
        </w:rPr>
        <w:t xml:space="preserve">);  </w:t>
      </w:r>
    </w:p>
    <w:p w14:paraId="38B4BA5E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    </w:t>
      </w:r>
      <w:proofErr w:type="spellStart"/>
      <w:r w:rsidRPr="00F737FC">
        <w:rPr>
          <w:rFonts w:cstheme="minorHAnsi"/>
          <w:iCs/>
          <w:sz w:val="16"/>
          <w:szCs w:val="16"/>
        </w:rPr>
        <w:t>Console.WriteLine</w:t>
      </w:r>
      <w:proofErr w:type="spellEnd"/>
      <w:r w:rsidRPr="00F737FC">
        <w:rPr>
          <w:rFonts w:cstheme="minorHAnsi"/>
          <w:iCs/>
          <w:sz w:val="16"/>
          <w:szCs w:val="16"/>
        </w:rPr>
        <w:t xml:space="preserve">("two int </w:t>
      </w:r>
      <w:proofErr w:type="gramStart"/>
      <w:r w:rsidRPr="00F737FC">
        <w:rPr>
          <w:rFonts w:cstheme="minorHAnsi"/>
          <w:iCs/>
          <w:sz w:val="16"/>
          <w:szCs w:val="16"/>
        </w:rPr>
        <w:t>parameter :</w:t>
      </w:r>
      <w:proofErr w:type="gramEnd"/>
      <w:r w:rsidRPr="00F737FC">
        <w:rPr>
          <w:rFonts w:cstheme="minorHAnsi"/>
          <w:iCs/>
          <w:sz w:val="16"/>
          <w:szCs w:val="16"/>
        </w:rPr>
        <w:t xml:space="preserve">" + pro. Addition (3, 2));  </w:t>
      </w:r>
    </w:p>
    <w:p w14:paraId="085E8CB5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    </w:t>
      </w:r>
      <w:proofErr w:type="spellStart"/>
      <w:r w:rsidRPr="00F737FC">
        <w:rPr>
          <w:rFonts w:cstheme="minorHAnsi"/>
          <w:iCs/>
          <w:sz w:val="16"/>
          <w:szCs w:val="16"/>
        </w:rPr>
        <w:t>Console.WriteLine</w:t>
      </w:r>
      <w:proofErr w:type="spellEnd"/>
      <w:r w:rsidRPr="00F737FC">
        <w:rPr>
          <w:rFonts w:cstheme="minorHAnsi"/>
          <w:iCs/>
          <w:sz w:val="16"/>
          <w:szCs w:val="16"/>
        </w:rPr>
        <w:t xml:space="preserve">("three int </w:t>
      </w:r>
      <w:proofErr w:type="gramStart"/>
      <w:r w:rsidRPr="00F737FC">
        <w:rPr>
          <w:rFonts w:cstheme="minorHAnsi"/>
          <w:iCs/>
          <w:sz w:val="16"/>
          <w:szCs w:val="16"/>
        </w:rPr>
        <w:t>parameter :</w:t>
      </w:r>
      <w:proofErr w:type="gramEnd"/>
      <w:r w:rsidRPr="00F737FC">
        <w:rPr>
          <w:rFonts w:cstheme="minorHAnsi"/>
          <w:iCs/>
          <w:sz w:val="16"/>
          <w:szCs w:val="16"/>
        </w:rPr>
        <w:t xml:space="preserve">" + pro. Addition (3, 2, 8));  </w:t>
      </w:r>
    </w:p>
    <w:p w14:paraId="2E48A617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    </w:t>
      </w:r>
      <w:proofErr w:type="spellStart"/>
      <w:r w:rsidRPr="00F737FC">
        <w:rPr>
          <w:rFonts w:cstheme="minorHAnsi"/>
          <w:iCs/>
          <w:sz w:val="16"/>
          <w:szCs w:val="16"/>
        </w:rPr>
        <w:t>Console.WriteLine</w:t>
      </w:r>
      <w:proofErr w:type="spellEnd"/>
      <w:r w:rsidRPr="00F737FC">
        <w:rPr>
          <w:rFonts w:cstheme="minorHAnsi"/>
          <w:iCs/>
          <w:sz w:val="16"/>
          <w:szCs w:val="16"/>
        </w:rPr>
        <w:t xml:space="preserve">(" string </w:t>
      </w:r>
      <w:proofErr w:type="gramStart"/>
      <w:r w:rsidRPr="00F737FC">
        <w:rPr>
          <w:rFonts w:cstheme="minorHAnsi"/>
          <w:iCs/>
          <w:sz w:val="16"/>
          <w:szCs w:val="16"/>
        </w:rPr>
        <w:t>parameter :</w:t>
      </w:r>
      <w:proofErr w:type="gramEnd"/>
      <w:r w:rsidRPr="00F737FC">
        <w:rPr>
          <w:rFonts w:cstheme="minorHAnsi"/>
          <w:iCs/>
          <w:sz w:val="16"/>
          <w:szCs w:val="16"/>
        </w:rPr>
        <w:t xml:space="preserve">" + pro. Addition ("hello", "world"));  </w:t>
      </w:r>
    </w:p>
    <w:p w14:paraId="34188BE2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lastRenderedPageBreak/>
        <w:t xml:space="preserve">            </w:t>
      </w:r>
      <w:proofErr w:type="spellStart"/>
      <w:r w:rsidRPr="00F737FC">
        <w:rPr>
          <w:rFonts w:cstheme="minorHAnsi"/>
          <w:iCs/>
          <w:sz w:val="16"/>
          <w:szCs w:val="16"/>
        </w:rPr>
        <w:t>DerivedCl</w:t>
      </w:r>
      <w:proofErr w:type="spellEnd"/>
      <w:r w:rsidRPr="00F737FC">
        <w:rPr>
          <w:rFonts w:cstheme="minorHAnsi"/>
          <w:iCs/>
          <w:sz w:val="16"/>
          <w:szCs w:val="16"/>
        </w:rPr>
        <w:t xml:space="preserve"> </w:t>
      </w:r>
      <w:proofErr w:type="spellStart"/>
      <w:r w:rsidRPr="00F737FC">
        <w:rPr>
          <w:rFonts w:cstheme="minorHAnsi"/>
          <w:iCs/>
          <w:sz w:val="16"/>
          <w:szCs w:val="16"/>
        </w:rPr>
        <w:t>derivedc</w:t>
      </w:r>
      <w:proofErr w:type="spellEnd"/>
      <w:r w:rsidRPr="00F737FC">
        <w:rPr>
          <w:rFonts w:cstheme="minorHAnsi"/>
          <w:iCs/>
          <w:sz w:val="16"/>
          <w:szCs w:val="16"/>
        </w:rPr>
        <w:t xml:space="preserve">= new </w:t>
      </w:r>
      <w:proofErr w:type="spellStart"/>
      <w:proofErr w:type="gramStart"/>
      <w:r w:rsidRPr="00F737FC">
        <w:rPr>
          <w:rFonts w:cstheme="minorHAnsi"/>
          <w:iCs/>
          <w:sz w:val="16"/>
          <w:szCs w:val="16"/>
        </w:rPr>
        <w:t>DerivedCl</w:t>
      </w:r>
      <w:proofErr w:type="spellEnd"/>
      <w:r w:rsidRPr="00F737FC">
        <w:rPr>
          <w:rFonts w:cstheme="minorHAnsi"/>
          <w:iCs/>
          <w:sz w:val="16"/>
          <w:szCs w:val="16"/>
        </w:rPr>
        <w:t>(</w:t>
      </w:r>
      <w:proofErr w:type="gramEnd"/>
      <w:r w:rsidRPr="00F737FC">
        <w:rPr>
          <w:rFonts w:cstheme="minorHAnsi"/>
          <w:iCs/>
          <w:sz w:val="16"/>
          <w:szCs w:val="16"/>
        </w:rPr>
        <w:t>);</w:t>
      </w:r>
    </w:p>
    <w:p w14:paraId="2CBB3A8A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    </w:t>
      </w:r>
      <w:proofErr w:type="spellStart"/>
      <w:proofErr w:type="gramStart"/>
      <w:r w:rsidRPr="00F737FC">
        <w:rPr>
          <w:rFonts w:cstheme="minorHAnsi"/>
          <w:iCs/>
          <w:sz w:val="16"/>
          <w:szCs w:val="16"/>
        </w:rPr>
        <w:t>derivedc.Add</w:t>
      </w:r>
      <w:proofErr w:type="spellEnd"/>
      <w:proofErr w:type="gramEnd"/>
      <w:r w:rsidRPr="00F737FC">
        <w:rPr>
          <w:rFonts w:cstheme="minorHAnsi"/>
          <w:iCs/>
          <w:sz w:val="16"/>
          <w:szCs w:val="16"/>
        </w:rPr>
        <w:t>(4,5);</w:t>
      </w:r>
    </w:p>
    <w:p w14:paraId="25C18704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}  </w:t>
      </w:r>
    </w:p>
    <w:p w14:paraId="0C6577DA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}</w:t>
      </w:r>
    </w:p>
    <w:p w14:paraId="2BB3A00B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Public class </w:t>
      </w:r>
      <w:proofErr w:type="spellStart"/>
      <w:proofErr w:type="gramStart"/>
      <w:r w:rsidRPr="00F737FC">
        <w:rPr>
          <w:rFonts w:cstheme="minorHAnsi"/>
          <w:iCs/>
          <w:sz w:val="16"/>
          <w:szCs w:val="16"/>
        </w:rPr>
        <w:t>DerivedCl:Prog</w:t>
      </w:r>
      <w:proofErr w:type="spellEnd"/>
      <w:proofErr w:type="gramEnd"/>
      <w:r w:rsidRPr="00F737FC">
        <w:rPr>
          <w:rFonts w:cstheme="minorHAnsi"/>
          <w:iCs/>
          <w:sz w:val="16"/>
          <w:szCs w:val="16"/>
        </w:rPr>
        <w:t>{</w:t>
      </w:r>
    </w:p>
    <w:p w14:paraId="250F822A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public override int </w:t>
      </w:r>
      <w:proofErr w:type="gramStart"/>
      <w:r w:rsidRPr="00F737FC">
        <w:rPr>
          <w:rFonts w:cstheme="minorHAnsi"/>
          <w:iCs/>
          <w:sz w:val="16"/>
          <w:szCs w:val="16"/>
        </w:rPr>
        <w:t>Add(</w:t>
      </w:r>
      <w:proofErr w:type="gramEnd"/>
      <w:r w:rsidRPr="00F737FC">
        <w:rPr>
          <w:rFonts w:cstheme="minorHAnsi"/>
          <w:iCs/>
          <w:sz w:val="16"/>
          <w:szCs w:val="16"/>
        </w:rPr>
        <w:t xml:space="preserve">int num1, int num2)  {  </w:t>
      </w:r>
    </w:p>
    <w:p w14:paraId="5F0159A0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</w:t>
      </w:r>
      <w:proofErr w:type="spellStart"/>
      <w:r w:rsidRPr="00F737FC">
        <w:rPr>
          <w:rFonts w:cstheme="minorHAnsi"/>
          <w:iCs/>
          <w:sz w:val="16"/>
          <w:szCs w:val="16"/>
        </w:rPr>
        <w:t>Console.WriteLine</w:t>
      </w:r>
      <w:proofErr w:type="spellEnd"/>
      <w:r w:rsidRPr="00F737FC">
        <w:rPr>
          <w:rFonts w:cstheme="minorHAnsi"/>
          <w:iCs/>
          <w:sz w:val="16"/>
          <w:szCs w:val="16"/>
        </w:rPr>
        <w:t xml:space="preserve">("Addition from derived class with int </w:t>
      </w:r>
      <w:proofErr w:type="gramStart"/>
      <w:r w:rsidRPr="00F737FC">
        <w:rPr>
          <w:rFonts w:cstheme="minorHAnsi"/>
          <w:iCs/>
          <w:sz w:val="16"/>
          <w:szCs w:val="16"/>
        </w:rPr>
        <w:t>parameter :</w:t>
      </w:r>
      <w:proofErr w:type="gramEnd"/>
      <w:r w:rsidRPr="00F737FC">
        <w:rPr>
          <w:rFonts w:cstheme="minorHAnsi"/>
          <w:iCs/>
          <w:sz w:val="16"/>
          <w:szCs w:val="16"/>
        </w:rPr>
        <w:t>" );</w:t>
      </w:r>
    </w:p>
    <w:p w14:paraId="51D83D32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    return (num1 + num2);  </w:t>
      </w:r>
    </w:p>
    <w:p w14:paraId="6FB07A7B" w14:textId="77777777" w:rsidR="00782288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 xml:space="preserve">        } </w:t>
      </w:r>
    </w:p>
    <w:p w14:paraId="7502EFDD" w14:textId="2627CE64" w:rsidR="00B03500" w:rsidRPr="00F737FC" w:rsidRDefault="00782288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F737FC">
        <w:rPr>
          <w:rFonts w:cstheme="minorHAnsi"/>
          <w:iCs/>
          <w:sz w:val="16"/>
          <w:szCs w:val="16"/>
        </w:rPr>
        <w:t>}</w:t>
      </w: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994B8AE" w14:textId="2A23FCFB" w:rsidR="00B03500" w:rsidRPr="002057E4" w:rsidRDefault="00D40B1D" w:rsidP="002057E4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Cosa è il Garbage Collector e a cosa serve nel mondo .NET?</w:t>
      </w:r>
    </w:p>
    <w:p w14:paraId="0BC4B152" w14:textId="77777777" w:rsidR="002057E4" w:rsidRDefault="002057E4" w:rsidP="000D2299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2057E4">
        <w:rPr>
          <w:rFonts w:cstheme="minorHAnsi"/>
          <w:iCs/>
          <w:sz w:val="16"/>
          <w:szCs w:val="16"/>
        </w:rPr>
        <w:t>Garbage Collection recupera automaticamente la memoria occupata dagli oggetti inutilizzati</w:t>
      </w:r>
      <w:r>
        <w:rPr>
          <w:rFonts w:cstheme="minorHAnsi"/>
          <w:iCs/>
          <w:sz w:val="16"/>
          <w:szCs w:val="16"/>
        </w:rPr>
        <w:t xml:space="preserve">. </w:t>
      </w:r>
    </w:p>
    <w:p w14:paraId="2DAD9ED0" w14:textId="40C85B68" w:rsidR="00B03500" w:rsidRDefault="002057E4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2057E4">
        <w:rPr>
          <w:rFonts w:cstheme="minorHAnsi"/>
          <w:iCs/>
          <w:sz w:val="16"/>
          <w:szCs w:val="16"/>
        </w:rPr>
        <w:t>Il Garbage Collector funge da gestore di memoria automatico</w:t>
      </w:r>
      <w:r>
        <w:rPr>
          <w:rFonts w:cstheme="minorHAnsi"/>
          <w:iCs/>
          <w:sz w:val="16"/>
          <w:szCs w:val="16"/>
        </w:rPr>
        <w:t>;</w:t>
      </w:r>
      <w:r w:rsidRPr="002057E4">
        <w:rPr>
          <w:rFonts w:cstheme="minorHAnsi"/>
          <w:iCs/>
          <w:sz w:val="16"/>
          <w:szCs w:val="16"/>
        </w:rPr>
        <w:t xml:space="preserve"> </w:t>
      </w:r>
      <w:r>
        <w:rPr>
          <w:rFonts w:cstheme="minorHAnsi"/>
          <w:iCs/>
          <w:sz w:val="16"/>
          <w:szCs w:val="16"/>
        </w:rPr>
        <w:t xml:space="preserve">esso </w:t>
      </w:r>
      <w:r w:rsidRPr="002057E4">
        <w:rPr>
          <w:rFonts w:cstheme="minorHAnsi"/>
          <w:iCs/>
          <w:sz w:val="16"/>
          <w:szCs w:val="16"/>
        </w:rPr>
        <w:t xml:space="preserve">offre </w:t>
      </w:r>
      <w:r>
        <w:rPr>
          <w:rFonts w:cstheme="minorHAnsi"/>
          <w:iCs/>
          <w:sz w:val="16"/>
          <w:szCs w:val="16"/>
        </w:rPr>
        <w:t xml:space="preserve">diversi </w:t>
      </w:r>
      <w:r w:rsidRPr="002057E4">
        <w:rPr>
          <w:rFonts w:cstheme="minorHAnsi"/>
          <w:iCs/>
          <w:sz w:val="16"/>
          <w:szCs w:val="16"/>
        </w:rPr>
        <w:t>vantaggi</w:t>
      </w:r>
      <w:r>
        <w:rPr>
          <w:rFonts w:cstheme="minorHAnsi"/>
          <w:iCs/>
          <w:sz w:val="16"/>
          <w:szCs w:val="16"/>
        </w:rPr>
        <w:t xml:space="preserve"> e c</w:t>
      </w:r>
      <w:r w:rsidRPr="002057E4">
        <w:rPr>
          <w:rFonts w:cstheme="minorHAnsi"/>
          <w:iCs/>
          <w:sz w:val="16"/>
          <w:szCs w:val="16"/>
        </w:rPr>
        <w:t>onsente di</w:t>
      </w:r>
      <w:r>
        <w:rPr>
          <w:rFonts w:cstheme="minorHAnsi"/>
          <w:iCs/>
          <w:sz w:val="16"/>
          <w:szCs w:val="16"/>
        </w:rPr>
        <w:t>:</w:t>
      </w:r>
      <w:r w:rsidRPr="002057E4">
        <w:rPr>
          <w:rFonts w:cstheme="minorHAnsi"/>
          <w:iCs/>
          <w:sz w:val="16"/>
          <w:szCs w:val="16"/>
        </w:rPr>
        <w:t xml:space="preserve"> sviluppare l'applicazione senza dover liberare manualmente la memoria per gli oggetti creati</w:t>
      </w:r>
      <w:r>
        <w:rPr>
          <w:rFonts w:cstheme="minorHAnsi"/>
          <w:iCs/>
          <w:sz w:val="16"/>
          <w:szCs w:val="16"/>
        </w:rPr>
        <w:t>; a</w:t>
      </w:r>
      <w:r w:rsidRPr="002057E4">
        <w:rPr>
          <w:rFonts w:cstheme="minorHAnsi"/>
          <w:iCs/>
          <w:sz w:val="16"/>
          <w:szCs w:val="16"/>
        </w:rPr>
        <w:t>lloca</w:t>
      </w:r>
      <w:r>
        <w:rPr>
          <w:rFonts w:cstheme="minorHAnsi"/>
          <w:iCs/>
          <w:sz w:val="16"/>
          <w:szCs w:val="16"/>
        </w:rPr>
        <w:t>re</w:t>
      </w:r>
      <w:r w:rsidRPr="002057E4">
        <w:rPr>
          <w:rFonts w:cstheme="minorHAnsi"/>
          <w:iCs/>
          <w:sz w:val="16"/>
          <w:szCs w:val="16"/>
        </w:rPr>
        <w:t xml:space="preserve"> gli oggetti nell'heap gestito in maniera efficiente</w:t>
      </w:r>
      <w:r>
        <w:rPr>
          <w:rFonts w:cstheme="minorHAnsi"/>
          <w:iCs/>
          <w:sz w:val="16"/>
          <w:szCs w:val="16"/>
        </w:rPr>
        <w:t>; r</w:t>
      </w:r>
      <w:r w:rsidRPr="002057E4">
        <w:rPr>
          <w:rFonts w:cstheme="minorHAnsi"/>
          <w:iCs/>
          <w:sz w:val="16"/>
          <w:szCs w:val="16"/>
        </w:rPr>
        <w:t>ecupera</w:t>
      </w:r>
      <w:r>
        <w:rPr>
          <w:rFonts w:cstheme="minorHAnsi"/>
          <w:iCs/>
          <w:sz w:val="16"/>
          <w:szCs w:val="16"/>
        </w:rPr>
        <w:t>re</w:t>
      </w:r>
      <w:r w:rsidRPr="002057E4">
        <w:rPr>
          <w:rFonts w:cstheme="minorHAnsi"/>
          <w:iCs/>
          <w:sz w:val="16"/>
          <w:szCs w:val="16"/>
        </w:rPr>
        <w:t xml:space="preserve"> gli oggetti inutilizzati, ne cancella la memoria e tiene la memoria a disposizione per le future allocazioni</w:t>
      </w:r>
      <w:r w:rsidR="000D2299">
        <w:rPr>
          <w:rFonts w:cstheme="minorHAnsi"/>
          <w:iCs/>
          <w:sz w:val="16"/>
          <w:szCs w:val="16"/>
        </w:rPr>
        <w:t xml:space="preserve"> e g</w:t>
      </w:r>
      <w:r w:rsidRPr="000D2299">
        <w:rPr>
          <w:rFonts w:cstheme="minorHAnsi"/>
          <w:iCs/>
          <w:sz w:val="16"/>
          <w:szCs w:val="16"/>
        </w:rPr>
        <w:t>aranti</w:t>
      </w:r>
      <w:r w:rsidR="000D2299">
        <w:rPr>
          <w:rFonts w:cstheme="minorHAnsi"/>
          <w:iCs/>
          <w:sz w:val="16"/>
          <w:szCs w:val="16"/>
        </w:rPr>
        <w:t>r</w:t>
      </w:r>
      <w:r w:rsidRPr="000D2299">
        <w:rPr>
          <w:rFonts w:cstheme="minorHAnsi"/>
          <w:iCs/>
          <w:sz w:val="16"/>
          <w:szCs w:val="16"/>
        </w:rPr>
        <w:t>e protezione per la memoria assicurando che un oggetto non possa usare il contenuto di un altro oggetto.</w:t>
      </w:r>
    </w:p>
    <w:p w14:paraId="61677F85" w14:textId="77777777" w:rsidR="00F737FC" w:rsidRPr="00F737FC" w:rsidRDefault="00F737FC" w:rsidP="00F737F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bookmarkStart w:id="0" w:name="_GoBack"/>
      <w:bookmarkEnd w:id="0"/>
    </w:p>
    <w:p w14:paraId="05FA5B09" w14:textId="27302F32" w:rsidR="00230A4D" w:rsidRPr="001E6010" w:rsidRDefault="00230A4D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 è la differenza tra Values Type e Reference Type?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0BB05B5E" w14:textId="77777777" w:rsidR="00782288" w:rsidRDefault="000D2299" w:rsidP="00341B7B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0D2299">
        <w:rPr>
          <w:rFonts w:cstheme="minorHAnsi"/>
          <w:iCs/>
          <w:sz w:val="16"/>
          <w:szCs w:val="16"/>
        </w:rPr>
        <w:t xml:space="preserve">Le </w:t>
      </w:r>
      <w:r w:rsidR="00341B7B" w:rsidRPr="00341B7B">
        <w:rPr>
          <w:rFonts w:cstheme="minorHAnsi"/>
          <w:iCs/>
          <w:sz w:val="16"/>
          <w:szCs w:val="16"/>
        </w:rPr>
        <w:t xml:space="preserve">Values Type </w:t>
      </w:r>
      <w:r w:rsidRPr="000D2299">
        <w:rPr>
          <w:rFonts w:cstheme="minorHAnsi"/>
          <w:iCs/>
          <w:sz w:val="16"/>
          <w:szCs w:val="16"/>
        </w:rPr>
        <w:t xml:space="preserve">contengono direttamente i propri dati, mentre le </w:t>
      </w:r>
      <w:r w:rsidR="00341B7B" w:rsidRPr="00341B7B">
        <w:rPr>
          <w:rFonts w:cstheme="minorHAnsi"/>
          <w:iCs/>
          <w:sz w:val="16"/>
          <w:szCs w:val="16"/>
        </w:rPr>
        <w:t>Reference Type</w:t>
      </w:r>
      <w:r w:rsidR="00341B7B" w:rsidRPr="00341B7B">
        <w:rPr>
          <w:rFonts w:cstheme="minorHAnsi"/>
          <w:iCs/>
          <w:sz w:val="16"/>
          <w:szCs w:val="16"/>
        </w:rPr>
        <w:t xml:space="preserve"> </w:t>
      </w:r>
      <w:r w:rsidRPr="000D2299">
        <w:rPr>
          <w:rFonts w:cstheme="minorHAnsi"/>
          <w:iCs/>
          <w:sz w:val="16"/>
          <w:szCs w:val="16"/>
        </w:rPr>
        <w:t xml:space="preserve">archiviano i riferimenti ai propri dati, noti come oggetti. Con i </w:t>
      </w:r>
      <w:r w:rsidR="00341B7B">
        <w:rPr>
          <w:rFonts w:cstheme="minorHAnsi"/>
          <w:iCs/>
          <w:sz w:val="16"/>
          <w:szCs w:val="16"/>
        </w:rPr>
        <w:t>reference type</w:t>
      </w:r>
      <w:r w:rsidRPr="000D2299">
        <w:rPr>
          <w:rFonts w:cstheme="minorHAnsi"/>
          <w:iCs/>
          <w:sz w:val="16"/>
          <w:szCs w:val="16"/>
        </w:rPr>
        <w:t xml:space="preserve">, due variabili possono fare riferimento allo stesso oggetto e di conseguenza le operazioni su una delle due variabili possono influire sull'oggetto a cui fa riferimento l'altra. Con i </w:t>
      </w:r>
      <w:r w:rsidR="00341B7B">
        <w:rPr>
          <w:rFonts w:cstheme="minorHAnsi"/>
          <w:iCs/>
          <w:sz w:val="16"/>
          <w:szCs w:val="16"/>
        </w:rPr>
        <w:t>values type invece</w:t>
      </w:r>
      <w:r w:rsidRPr="000D2299">
        <w:rPr>
          <w:rFonts w:cstheme="minorHAnsi"/>
          <w:iCs/>
          <w:sz w:val="16"/>
          <w:szCs w:val="16"/>
        </w:rPr>
        <w:t>, ogni variabile ha una propria copia dei dati e non è possibile che le operazioni su una variabile influiscano sull'altra (tranne nel caso delle variabili di parametro ref e out).</w:t>
      </w:r>
    </w:p>
    <w:p w14:paraId="33FA5CAF" w14:textId="77777777" w:rsidR="00782288" w:rsidRDefault="00782288" w:rsidP="00341B7B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439D3AAE" w14:textId="77777777" w:rsidR="00EF0091" w:rsidRDefault="00230A4D" w:rsidP="00B0350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Cos’è e a cosa serve </w:t>
      </w:r>
      <w:r w:rsidR="00F60AF1" w:rsidRPr="001E6010">
        <w:rPr>
          <w:rFonts w:cstheme="minorHAnsi"/>
          <w:i/>
          <w:iCs/>
          <w:sz w:val="16"/>
          <w:szCs w:val="16"/>
        </w:rPr>
        <w:t>LINQ? Dare una definzione dello stesso, e descrivere per quale motivo è diventato fondamentale per aumentare la produttività di uno sviluppatore .NET</w:t>
      </w:r>
    </w:p>
    <w:p w14:paraId="4AAAC7BF" w14:textId="16332849" w:rsidR="00B03500" w:rsidRPr="00EF0091" w:rsidRDefault="00F72103" w:rsidP="00EF0091">
      <w:pPr>
        <w:pStyle w:val="ListParagraph"/>
        <w:ind w:left="360"/>
        <w:jc w:val="both"/>
        <w:rPr>
          <w:rFonts w:cstheme="minorHAnsi"/>
          <w:i/>
          <w:iCs/>
          <w:sz w:val="16"/>
          <w:szCs w:val="16"/>
        </w:rPr>
      </w:pPr>
      <w:r w:rsidRPr="00EF0091">
        <w:rPr>
          <w:rFonts w:cstheme="minorHAnsi"/>
          <w:iCs/>
          <w:sz w:val="16"/>
          <w:szCs w:val="16"/>
        </w:rPr>
        <w:t>LINQ (Language-Integrated Query) è il nome di un set di tecnologie basate sull'integrazione delle funzionalità di query</w:t>
      </w:r>
      <w:r w:rsidR="00BF2D43" w:rsidRPr="00EF0091"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direttamente nel linguaggio C#. In genere, le query sui dati vengono espresse come stringhe semplici senza il controllo dei</w:t>
      </w:r>
      <w:r w:rsidR="00E37FC8" w:rsidRPr="00EF0091"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tipi</w:t>
      </w:r>
      <w:r w:rsidR="00BF2D43" w:rsidRPr="00EF0091"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in fase di compilazione o il supporto di IntelliSense</w:t>
      </w:r>
      <w:r w:rsidR="00E37FC8" w:rsidRPr="00EF0091">
        <w:rPr>
          <w:rFonts w:cstheme="minorHAnsi"/>
          <w:iCs/>
          <w:sz w:val="16"/>
          <w:szCs w:val="16"/>
        </w:rPr>
        <w:t>.</w:t>
      </w:r>
      <w:r w:rsidRPr="00EF0091">
        <w:rPr>
          <w:rFonts w:cstheme="minorHAnsi"/>
          <w:iCs/>
          <w:sz w:val="16"/>
          <w:szCs w:val="16"/>
        </w:rPr>
        <w:t xml:space="preserve"> Con LINQ, una query è un costrutto del</w:t>
      </w:r>
      <w:r w:rsidR="00E37FC8" w:rsidRPr="00EF0091"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linguaggio di prima classe,</w:t>
      </w:r>
      <w:r w:rsidR="00E37FC8" w:rsidRPr="00EF0091"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come le</w:t>
      </w:r>
      <w:r w:rsidR="00BF2D43" w:rsidRPr="00EF0091"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classi, i metodi e gli eventi. È possibile scrivere query su insiemi di oggetti fortemente</w:t>
      </w:r>
      <w:r w:rsidR="00E37FC8" w:rsidRPr="00EF0091"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tipizzati usando le parole</w:t>
      </w:r>
      <w:r w:rsidR="00E37FC8" w:rsidRPr="00EF0091"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chiave del</w:t>
      </w:r>
      <w:r w:rsidR="00BF2D43" w:rsidRPr="00EF0091"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linguaggio e gli operatori comuni</w:t>
      </w:r>
      <w:r w:rsidR="00E37FC8" w:rsidRPr="00EF0091">
        <w:rPr>
          <w:rFonts w:cstheme="minorHAnsi"/>
          <w:iCs/>
          <w:sz w:val="16"/>
          <w:szCs w:val="16"/>
        </w:rPr>
        <w:t xml:space="preserve">. </w:t>
      </w:r>
      <w:r w:rsidR="00E37FC8" w:rsidRPr="00EF0091">
        <w:rPr>
          <w:rFonts w:cstheme="minorHAnsi"/>
          <w:iCs/>
          <w:sz w:val="16"/>
          <w:szCs w:val="16"/>
        </w:rPr>
        <w:t>Per uno sviluppatore che scrive query, la parte integrata nel linguaggio più visibile di LINQ è</w:t>
      </w:r>
      <w:r w:rsidR="00BF2D43" w:rsidRPr="00EF0091">
        <w:rPr>
          <w:rFonts w:cstheme="minorHAnsi"/>
          <w:iCs/>
          <w:sz w:val="16"/>
          <w:szCs w:val="16"/>
        </w:rPr>
        <w:t xml:space="preserve"> </w:t>
      </w:r>
      <w:r w:rsidR="00E37FC8" w:rsidRPr="00EF0091">
        <w:rPr>
          <w:rFonts w:cstheme="minorHAnsi"/>
          <w:iCs/>
          <w:sz w:val="16"/>
          <w:szCs w:val="16"/>
        </w:rPr>
        <w:t>l'espressione di query. Le espressioni di query vengono scritte con una sintassi di query dichiarativa. Tramite la sintassi di query</w:t>
      </w:r>
      <w:r w:rsidR="00BF2D43" w:rsidRPr="00EF0091">
        <w:rPr>
          <w:rFonts w:cstheme="minorHAnsi"/>
          <w:iCs/>
          <w:sz w:val="16"/>
          <w:szCs w:val="16"/>
        </w:rPr>
        <w:t xml:space="preserve"> </w:t>
      </w:r>
      <w:r w:rsidR="00E37FC8" w:rsidRPr="00EF0091">
        <w:rPr>
          <w:rFonts w:cstheme="minorHAnsi"/>
          <w:iCs/>
          <w:sz w:val="16"/>
          <w:szCs w:val="16"/>
        </w:rPr>
        <w:t>è possibile eseguire operazioni di filtro, ordinamento e raggruppamento sulle origini dati usando una quantità minima di codice.</w:t>
      </w:r>
      <w:r w:rsidR="00BF2D43" w:rsidRPr="00EF0091">
        <w:rPr>
          <w:rFonts w:cstheme="minorHAnsi"/>
          <w:iCs/>
          <w:sz w:val="16"/>
          <w:szCs w:val="16"/>
        </w:rPr>
        <w:t xml:space="preserve"> </w:t>
      </w:r>
      <w:r w:rsidR="00E37FC8" w:rsidRPr="00EF0091">
        <w:rPr>
          <w:rFonts w:cstheme="minorHAnsi"/>
          <w:iCs/>
          <w:sz w:val="16"/>
          <w:szCs w:val="16"/>
        </w:rPr>
        <w:t>Vengono usati gli stessi modelli di espressioni di query di base per eseguire una query e trasformare i dati in database SQL, set</w:t>
      </w:r>
      <w:r w:rsidR="00BF2D43" w:rsidRPr="00EF0091">
        <w:rPr>
          <w:rFonts w:cstheme="minorHAnsi"/>
          <w:iCs/>
          <w:sz w:val="16"/>
          <w:szCs w:val="16"/>
        </w:rPr>
        <w:t xml:space="preserve"> </w:t>
      </w:r>
      <w:r w:rsidR="00E37FC8" w:rsidRPr="00EF0091">
        <w:rPr>
          <w:rFonts w:cstheme="minorHAnsi"/>
          <w:iCs/>
          <w:sz w:val="16"/>
          <w:szCs w:val="16"/>
        </w:rPr>
        <w:t>di dati ADO .NET, documenti e flussi XML e raccolte .NET.</w:t>
      </w:r>
    </w:p>
    <w:p w14:paraId="50628821" w14:textId="77777777" w:rsidR="00B03500" w:rsidRPr="001E6010" w:rsidRDefault="00B03500" w:rsidP="00EF0091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45AB8E13" w14:textId="63B2D3E3" w:rsidR="00230A4D" w:rsidRDefault="00230A4D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Quali sono le differenze tra una classe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, una classe astratta </w:t>
      </w:r>
      <w:r w:rsidRPr="001E6010">
        <w:rPr>
          <w:rFonts w:cstheme="minorHAnsi"/>
          <w:i/>
          <w:iCs/>
          <w:sz w:val="16"/>
          <w:szCs w:val="16"/>
        </w:rPr>
        <w:t>e un’interfaccia?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Elencare quante più caratteristiche possibili di ciascuno di questi costrutti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24E2B990" w14:textId="1D65485C" w:rsidR="00EF0091" w:rsidRDefault="004E2CDF" w:rsidP="00EF0091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4E2CDF">
        <w:rPr>
          <w:rFonts w:cstheme="minorHAnsi"/>
          <w:iCs/>
          <w:sz w:val="16"/>
          <w:szCs w:val="16"/>
        </w:rPr>
        <w:t xml:space="preserve">Le </w:t>
      </w:r>
      <w:r w:rsidRPr="00A615B8">
        <w:rPr>
          <w:rFonts w:cstheme="minorHAnsi"/>
          <w:iCs/>
          <w:sz w:val="16"/>
          <w:szCs w:val="16"/>
          <w:u w:val="single"/>
        </w:rPr>
        <w:t>classi</w:t>
      </w:r>
      <w:r w:rsidRPr="004E2CDF">
        <w:rPr>
          <w:rFonts w:cstheme="minorHAnsi"/>
          <w:iCs/>
          <w:sz w:val="16"/>
          <w:szCs w:val="16"/>
        </w:rPr>
        <w:t xml:space="preserve"> vengono dichiarate usando la parola chiave class</w:t>
      </w:r>
      <w:r w:rsidR="00A615B8">
        <w:rPr>
          <w:rFonts w:cstheme="minorHAnsi"/>
          <w:iCs/>
          <w:sz w:val="16"/>
          <w:szCs w:val="16"/>
        </w:rPr>
        <w:t>. U</w:t>
      </w:r>
      <w:r w:rsidR="00A615B8" w:rsidRPr="00A615B8">
        <w:rPr>
          <w:rFonts w:cstheme="minorHAnsi"/>
          <w:iCs/>
          <w:sz w:val="16"/>
          <w:szCs w:val="16"/>
        </w:rPr>
        <w:t>na classe può ereditare l'implementazione solo da una classe di base singola. Una classe può implementare più di un'interfaccia</w:t>
      </w:r>
      <w:r w:rsidR="00A615B8">
        <w:rPr>
          <w:rFonts w:cstheme="minorHAnsi"/>
          <w:iCs/>
          <w:sz w:val="16"/>
          <w:szCs w:val="16"/>
        </w:rPr>
        <w:t>.</w:t>
      </w:r>
    </w:p>
    <w:p w14:paraId="3F8941E9" w14:textId="325C9591" w:rsidR="00EF0091" w:rsidRPr="00EF0091" w:rsidRDefault="00EF0091" w:rsidP="004E2CDF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EF0091">
        <w:rPr>
          <w:rFonts w:cstheme="minorHAnsi"/>
          <w:iCs/>
          <w:sz w:val="16"/>
          <w:szCs w:val="16"/>
        </w:rPr>
        <w:t xml:space="preserve">Una </w:t>
      </w:r>
      <w:r w:rsidRPr="00EF0091">
        <w:rPr>
          <w:rFonts w:cstheme="minorHAnsi"/>
          <w:iCs/>
          <w:sz w:val="16"/>
          <w:szCs w:val="16"/>
          <w:u w:val="single"/>
        </w:rPr>
        <w:t>classe astratta</w:t>
      </w:r>
      <w:r w:rsidRPr="00EF0091">
        <w:rPr>
          <w:rFonts w:cstheme="minorHAnsi"/>
          <w:iCs/>
          <w:sz w:val="16"/>
          <w:szCs w:val="16"/>
        </w:rPr>
        <w:t xml:space="preserve"> è una classe che non può essere istanziata (cioè non è possibile creare oggetti di questa classe).</w:t>
      </w:r>
      <w:r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Quindi una classe astratta deve essere derivata.</w:t>
      </w:r>
      <w:r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Una classe astratta può contenere membri astratti ma anche membri non astratti. La classe derivata dalla classe astratta, deve implementare i membri astratti facendone l'override. In alternativa potrebbe anche non implementarli tutti, ma in questo caso deve essere a sua volta astratta.</w:t>
      </w:r>
    </w:p>
    <w:p w14:paraId="1151C69E" w14:textId="32544D9C" w:rsidR="00B03500" w:rsidRPr="001E6010" w:rsidRDefault="00EF0091" w:rsidP="00A615B8">
      <w:pPr>
        <w:pStyle w:val="ListParagraph"/>
        <w:ind w:left="360"/>
        <w:jc w:val="both"/>
        <w:rPr>
          <w:rFonts w:cstheme="minorHAnsi"/>
          <w:i/>
          <w:iCs/>
          <w:sz w:val="16"/>
          <w:szCs w:val="16"/>
        </w:rPr>
      </w:pPr>
      <w:r w:rsidRPr="00EF0091">
        <w:rPr>
          <w:rFonts w:cstheme="minorHAnsi"/>
          <w:iCs/>
          <w:sz w:val="16"/>
          <w:szCs w:val="16"/>
        </w:rPr>
        <w:t xml:space="preserve">Una </w:t>
      </w:r>
      <w:r w:rsidRPr="00EF0091">
        <w:rPr>
          <w:rFonts w:cstheme="minorHAnsi"/>
          <w:iCs/>
          <w:sz w:val="16"/>
          <w:szCs w:val="16"/>
          <w:u w:val="single"/>
        </w:rPr>
        <w:t>interfaccia</w:t>
      </w:r>
      <w:r w:rsidRPr="00EF0091">
        <w:rPr>
          <w:rFonts w:cstheme="minorHAnsi"/>
          <w:iCs/>
          <w:sz w:val="16"/>
          <w:szCs w:val="16"/>
        </w:rPr>
        <w:t xml:space="preserve"> è un insieme di 'firme' di proprietà, metodi, delegati e eventi. Per firme si intende che le proprietà, i metodi e gli eventi sono solo definiti come nome, parametri di input e di output, ma non ne è specificato il funzionamento. Per essere utilizzabile, una interfaccia deve essere 'implementata' da una classe, che ne specifica quindi il funzionamento nel dettaglio. Una interfaccia non può essere istanziata e non contiene codice che definisce i suoi membri, semplicemente definisce solo i membri. È la classe che implementa l'interfaccia che definisce i membri. Una classe può implementare più interfacce, così come più classi possono implementare la stessa interfaccia.</w:t>
      </w:r>
      <w:r>
        <w:rPr>
          <w:rFonts w:cstheme="minorHAnsi"/>
          <w:iCs/>
          <w:sz w:val="16"/>
          <w:szCs w:val="16"/>
        </w:rPr>
        <w:t xml:space="preserve"> </w:t>
      </w:r>
      <w:r w:rsidRPr="00EF0091">
        <w:rPr>
          <w:rFonts w:cstheme="minorHAnsi"/>
          <w:iCs/>
          <w:sz w:val="16"/>
          <w:szCs w:val="16"/>
        </w:rPr>
        <w:t>Per convenzione le interfacce hanno nomi che iniziano con 'I'</w:t>
      </w:r>
      <w:r>
        <w:rPr>
          <w:rFonts w:cstheme="minorHAnsi"/>
          <w:iCs/>
          <w:sz w:val="16"/>
          <w:szCs w:val="16"/>
        </w:rPr>
        <w:t xml:space="preserve">. </w:t>
      </w:r>
      <w:r w:rsidRPr="00EF0091">
        <w:rPr>
          <w:rFonts w:cstheme="minorHAnsi"/>
          <w:iCs/>
          <w:sz w:val="16"/>
          <w:szCs w:val="16"/>
        </w:rPr>
        <w:t xml:space="preserve">Non è possibile istanziare una interfaccia ma si può creare una variabile che punta a ad una istanza di una classe derivata dall'interfaccia. </w:t>
      </w:r>
    </w:p>
    <w:p w14:paraId="10E22F39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0A5C8C5F" w14:textId="77777777" w:rsidR="00A615B8" w:rsidRDefault="00F60AF1" w:rsidP="00230A4D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1E6010">
        <w:rPr>
          <w:rFonts w:cstheme="minorHAnsi"/>
          <w:sz w:val="16"/>
          <w:szCs w:val="16"/>
        </w:rPr>
        <w:t>Come si definisce una “classe parametrica”? Fornire un esempio della stessa, fornendo sia il codice implementativo che il suo utilizzo pratico</w:t>
      </w:r>
      <w:r w:rsidR="00DA5C84" w:rsidRPr="001E6010">
        <w:rPr>
          <w:rFonts w:cstheme="minorHAnsi"/>
          <w:sz w:val="16"/>
          <w:szCs w:val="16"/>
        </w:rPr>
        <w:tab/>
      </w:r>
    </w:p>
    <w:p w14:paraId="74320161" w14:textId="71AAE0B5" w:rsidR="00B03500" w:rsidRPr="00CC5E93" w:rsidRDefault="00A615B8" w:rsidP="00CC5E93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Una classe parametrica è una classe che scorpora le funzioi del contesto. Utilizza i generics; ha una entità in input. </w:t>
      </w:r>
      <w:r w:rsidR="009015A9" w:rsidRPr="009015A9">
        <w:rPr>
          <w:rFonts w:cstheme="minorHAnsi"/>
          <w:sz w:val="16"/>
          <w:szCs w:val="16"/>
        </w:rPr>
        <w:t>Una</w:t>
      </w:r>
      <w:r w:rsidR="009015A9">
        <w:rPr>
          <w:rFonts w:cstheme="minorHAnsi"/>
          <w:sz w:val="16"/>
          <w:szCs w:val="16"/>
        </w:rPr>
        <w:t xml:space="preserve"> </w:t>
      </w:r>
      <w:r w:rsidR="009015A9" w:rsidRPr="009015A9">
        <w:rPr>
          <w:rFonts w:cstheme="minorHAnsi"/>
          <w:sz w:val="16"/>
          <w:szCs w:val="16"/>
        </w:rPr>
        <w:t>classe può essere definita come dipendente da parametri che sono</w:t>
      </w:r>
      <w:r w:rsidR="009015A9" w:rsidRPr="009015A9">
        <w:rPr>
          <w:rFonts w:cstheme="minorHAnsi"/>
          <w:sz w:val="16"/>
          <w:szCs w:val="16"/>
        </w:rPr>
        <w:t xml:space="preserve"> </w:t>
      </w:r>
      <w:r w:rsidR="009015A9" w:rsidRPr="009015A9">
        <w:rPr>
          <w:rFonts w:cstheme="minorHAnsi"/>
          <w:sz w:val="16"/>
          <w:szCs w:val="16"/>
        </w:rPr>
        <w:t>tipi invece che valori di un tipo</w:t>
      </w:r>
      <w:r w:rsidR="009015A9">
        <w:rPr>
          <w:rFonts w:cstheme="minorHAnsi"/>
          <w:sz w:val="16"/>
          <w:szCs w:val="16"/>
        </w:rPr>
        <w:t xml:space="preserve">, che </w:t>
      </w:r>
      <w:r w:rsidR="009015A9" w:rsidRPr="009015A9">
        <w:rPr>
          <w:rFonts w:cstheme="minorHAnsi"/>
          <w:sz w:val="16"/>
          <w:szCs w:val="16"/>
        </w:rPr>
        <w:t>compaiono fra</w:t>
      </w:r>
      <w:r w:rsidR="009015A9">
        <w:rPr>
          <w:rFonts w:cstheme="minorHAnsi"/>
          <w:sz w:val="16"/>
          <w:szCs w:val="16"/>
        </w:rPr>
        <w:t xml:space="preserve"> </w:t>
      </w:r>
      <w:r w:rsidR="009015A9" w:rsidRPr="009015A9">
        <w:rPr>
          <w:rFonts w:cstheme="minorHAnsi"/>
          <w:sz w:val="16"/>
          <w:szCs w:val="16"/>
        </w:rPr>
        <w:t>parentesi angolari</w:t>
      </w:r>
      <w:r w:rsidR="009015A9">
        <w:rPr>
          <w:rFonts w:cstheme="minorHAnsi"/>
          <w:sz w:val="16"/>
          <w:szCs w:val="16"/>
        </w:rPr>
        <w:t xml:space="preserve"> &lt;&gt; </w:t>
      </w:r>
      <w:r w:rsidR="009015A9" w:rsidRPr="009015A9">
        <w:rPr>
          <w:rFonts w:cstheme="minorHAnsi"/>
          <w:sz w:val="16"/>
          <w:szCs w:val="16"/>
        </w:rPr>
        <w:t>subito dopo il nome della classe. Tali parametri possono poi essere usati</w:t>
      </w:r>
      <w:r w:rsidR="009015A9">
        <w:rPr>
          <w:rFonts w:cstheme="minorHAnsi"/>
          <w:sz w:val="16"/>
          <w:szCs w:val="16"/>
        </w:rPr>
        <w:t xml:space="preserve"> </w:t>
      </w:r>
      <w:r w:rsidR="009015A9" w:rsidRPr="009015A9">
        <w:rPr>
          <w:rFonts w:cstheme="minorHAnsi"/>
          <w:sz w:val="16"/>
          <w:szCs w:val="16"/>
        </w:rPr>
        <w:t>all'interno della classe come se fossero dei tipi ordinari</w:t>
      </w:r>
      <w:r w:rsidR="00CC5E93">
        <w:rPr>
          <w:rFonts w:cstheme="minorHAnsi"/>
          <w:sz w:val="16"/>
          <w:szCs w:val="16"/>
        </w:rPr>
        <w:t>. N</w:t>
      </w:r>
      <w:r w:rsidR="009015A9" w:rsidRPr="00CC5E93">
        <w:rPr>
          <w:rFonts w:cstheme="minorHAnsi"/>
          <w:sz w:val="16"/>
          <w:szCs w:val="16"/>
        </w:rPr>
        <w:t>ella definizione del costruttore non si scrivono i parametri-tipi fra parentesi angolari.</w:t>
      </w:r>
      <w:r w:rsidR="00CC5E93">
        <w:rPr>
          <w:rFonts w:cstheme="minorHAnsi"/>
          <w:sz w:val="16"/>
          <w:szCs w:val="16"/>
        </w:rPr>
        <w:t xml:space="preserve"> </w:t>
      </w:r>
      <w:r w:rsidR="00CC5E93" w:rsidRPr="00CC5E93">
        <w:rPr>
          <w:rFonts w:cstheme="minorHAnsi"/>
          <w:sz w:val="16"/>
          <w:szCs w:val="16"/>
        </w:rPr>
        <w:t>P</w:t>
      </w:r>
      <w:r w:rsidR="009015A9" w:rsidRPr="00CC5E93">
        <w:rPr>
          <w:rFonts w:cstheme="minorHAnsi"/>
          <w:sz w:val="16"/>
          <w:szCs w:val="16"/>
        </w:rPr>
        <w:t>ublic</w:t>
      </w:r>
      <w:r w:rsidR="00CC5E93" w:rsidRPr="00CC5E93">
        <w:rPr>
          <w:rFonts w:cstheme="minorHAnsi"/>
          <w:sz w:val="16"/>
          <w:szCs w:val="16"/>
        </w:rPr>
        <w:t xml:space="preserve"> abstract</w:t>
      </w:r>
      <w:r w:rsidR="009015A9" w:rsidRPr="00CC5E93">
        <w:rPr>
          <w:rFonts w:cstheme="minorHAnsi"/>
          <w:sz w:val="16"/>
          <w:szCs w:val="16"/>
        </w:rPr>
        <w:t xml:space="preserve"> class </w:t>
      </w:r>
      <w:r w:rsidR="00CC5E93" w:rsidRPr="00CC5E93">
        <w:rPr>
          <w:rFonts w:cstheme="minorHAnsi"/>
          <w:sz w:val="16"/>
          <w:szCs w:val="16"/>
        </w:rPr>
        <w:t>ManagerBase</w:t>
      </w:r>
      <w:r w:rsidR="009015A9" w:rsidRPr="00CC5E93">
        <w:rPr>
          <w:rFonts w:cstheme="minorHAnsi"/>
          <w:sz w:val="16"/>
          <w:szCs w:val="16"/>
        </w:rPr>
        <w:t>&lt;T</w:t>
      </w:r>
      <w:r w:rsidR="00CC5E93" w:rsidRPr="00CC5E93">
        <w:rPr>
          <w:rFonts w:cstheme="minorHAnsi"/>
          <w:sz w:val="16"/>
          <w:szCs w:val="16"/>
        </w:rPr>
        <w:t>Enity</w:t>
      </w:r>
      <w:r w:rsidR="009015A9" w:rsidRPr="00CC5E93">
        <w:rPr>
          <w:rFonts w:cstheme="minorHAnsi"/>
          <w:sz w:val="16"/>
          <w:szCs w:val="16"/>
        </w:rPr>
        <w:t>&gt; where T</w:t>
      </w:r>
      <w:r w:rsidR="00CC5E93" w:rsidRPr="00CC5E93">
        <w:rPr>
          <w:rFonts w:cstheme="minorHAnsi"/>
          <w:sz w:val="16"/>
          <w:szCs w:val="16"/>
        </w:rPr>
        <w:t>Entity</w:t>
      </w:r>
      <w:r w:rsidR="009015A9" w:rsidRPr="00CC5E93">
        <w:rPr>
          <w:rFonts w:cstheme="minorHAnsi"/>
          <w:sz w:val="16"/>
          <w:szCs w:val="16"/>
        </w:rPr>
        <w:t>:E</w:t>
      </w:r>
      <w:r w:rsidR="00CC5E93" w:rsidRPr="00CC5E93">
        <w:rPr>
          <w:rFonts w:cstheme="minorHAnsi"/>
          <w:sz w:val="16"/>
          <w:szCs w:val="16"/>
        </w:rPr>
        <w:t>ntitaMonitorabilr</w:t>
      </w:r>
    </w:p>
    <w:p w14:paraId="082A5F11" w14:textId="5C8DB949" w:rsidR="00B03500" w:rsidRPr="00CC5E93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440A0281" w14:textId="5363AF98" w:rsidR="00B03500" w:rsidRPr="00CC5E93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36A86E26" w14:textId="08C33644" w:rsidR="000E60BC" w:rsidRPr="001E6010" w:rsidRDefault="00CC050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Esercitazione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pratica. </w:t>
      </w:r>
      <w:r w:rsidR="00132BA7" w:rsidRPr="001E6010">
        <w:rPr>
          <w:rFonts w:cstheme="minorHAnsi"/>
          <w:i/>
          <w:iCs/>
          <w:sz w:val="16"/>
          <w:szCs w:val="16"/>
        </w:rPr>
        <w:t>Si chiede di creare un app console in .NET Framework che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, in fase di esecuzione, permetta di inserire </w:t>
      </w:r>
      <w:r w:rsidR="006E2140" w:rsidRPr="001E6010">
        <w:rPr>
          <w:rFonts w:cstheme="minorHAnsi"/>
          <w:i/>
          <w:iCs/>
          <w:sz w:val="16"/>
          <w:szCs w:val="16"/>
        </w:rPr>
        <w:t xml:space="preserve">e visualizzare </w:t>
      </w:r>
      <w:r w:rsidR="00F60AF1" w:rsidRPr="001E6010">
        <w:rPr>
          <w:rFonts w:cstheme="minorHAnsi"/>
          <w:i/>
          <w:iCs/>
          <w:sz w:val="16"/>
          <w:szCs w:val="16"/>
        </w:rPr>
        <w:t>un catalogo di automobili e biciclette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 (entrambe le entità avranno le medesime funzioni). </w:t>
      </w:r>
    </w:p>
    <w:p w14:paraId="0499EF76" w14:textId="77777777" w:rsidR="000E60BC" w:rsidRPr="001E6010" w:rsidRDefault="00F60AF1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Quando l’applicazione viene avviata permette di selezione se si vuole lavorare sul catalogo delle biciclette 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(selezione da menu “A”) </w:t>
      </w:r>
      <w:r w:rsidRPr="001E6010">
        <w:rPr>
          <w:rFonts w:cstheme="minorHAnsi"/>
          <w:i/>
          <w:iCs/>
          <w:sz w:val="16"/>
          <w:szCs w:val="16"/>
        </w:rPr>
        <w:t>o quello delle automobili (</w:t>
      </w:r>
      <w:r w:rsidR="000E60BC" w:rsidRPr="001E6010">
        <w:rPr>
          <w:rFonts w:cstheme="minorHAnsi"/>
          <w:i/>
          <w:iCs/>
          <w:sz w:val="16"/>
          <w:szCs w:val="16"/>
        </w:rPr>
        <w:t>selezione da menu “B”).</w:t>
      </w:r>
    </w:p>
    <w:p w14:paraId="252DEF15" w14:textId="0A166A70" w:rsidR="000E60BC" w:rsidRPr="001E6010" w:rsidRDefault="00F60AF1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Dovrà essere possibile inserire una bicicletta (o un’automobile) e salvarla su un </w:t>
      </w:r>
      <w:r w:rsidR="000E60BC" w:rsidRPr="001E6010">
        <w:rPr>
          <w:rFonts w:cstheme="minorHAnsi"/>
          <w:i/>
          <w:iCs/>
          <w:sz w:val="16"/>
          <w:szCs w:val="16"/>
        </w:rPr>
        <w:t>“</w:t>
      </w:r>
      <w:r w:rsidRPr="001E6010">
        <w:rPr>
          <w:rFonts w:cstheme="minorHAnsi"/>
          <w:i/>
          <w:iCs/>
          <w:sz w:val="16"/>
          <w:szCs w:val="16"/>
        </w:rPr>
        <w:t>database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” realizzato con un file di </w:t>
      </w:r>
      <w:r w:rsidR="001C0245" w:rsidRPr="001E6010">
        <w:rPr>
          <w:rFonts w:cstheme="minorHAnsi"/>
          <w:i/>
          <w:iCs/>
          <w:sz w:val="16"/>
          <w:szCs w:val="16"/>
        </w:rPr>
        <w:t>json</w:t>
      </w:r>
    </w:p>
    <w:p w14:paraId="582436B0" w14:textId="50A7D517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Dovrà essere possibile visualizzare il contenuto intero del database dell’oggetto di riferimento</w:t>
      </w:r>
    </w:p>
    <w:p w14:paraId="7CA28463" w14:textId="77777777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Dovrà essere possibile visualizzare solo gli elementi che corrispondono al criterio di ricerca sul campo “Modello”. </w:t>
      </w:r>
    </w:p>
    <w:p w14:paraId="72A87B2A" w14:textId="77777777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La bicicletta è definita dal campo “Modello”, “Marca”, “NumeroTelaio” e “IsElettrica”; </w:t>
      </w:r>
    </w:p>
    <w:p w14:paraId="0C665785" w14:textId="50915547" w:rsidR="00F60AF1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L’automobile è definita da  “Modello”, “Marca”, “NumeroCavalli”, “IsDiesel” e “DataImmatricolazione”.</w:t>
      </w:r>
    </w:p>
    <w:p w14:paraId="72815ABC" w14:textId="47D5EF23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Ogni entità è caratterizzata da un campo “Id” numerico che deve essere univoco nella stessa tipologia di oggetti</w:t>
      </w:r>
    </w:p>
    <w:p w14:paraId="7543E003" w14:textId="73C5C87A" w:rsidR="006E2140" w:rsidRPr="001E6010" w:rsidRDefault="006E2140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Dovrà essere presente una funzione che permette di eseguire la creazione dei mezzi di locomozione di una famiglia (N biciclette e 1 automobile), passando le quantità e i valori come parametri alla funzione CreaMezziDellaFamiglia(int numeroDiBiciclette, string string marcaBiciclette, string[] modelliBiciclette, string marcaAutomobile, string modelloAutomobile)</w:t>
      </w:r>
    </w:p>
    <w:p w14:paraId="021F224F" w14:textId="3FC0B111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CF6797F" w14:textId="77777777" w:rsidR="00E66EA4" w:rsidRPr="001E6010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889A0B5" w14:textId="5A5B55C6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  <w:r w:rsidR="00DA5C84" w:rsidRPr="001E6010">
        <w:rPr>
          <w:rFonts w:cstheme="minorHAnsi"/>
          <w:sz w:val="16"/>
          <w:szCs w:val="16"/>
          <w:lang w:val="it-IT"/>
        </w:rPr>
        <w:t>[Tot: __/10]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28CE2" w14:textId="77777777" w:rsidR="00050763" w:rsidRDefault="00050763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5004ABB" w14:textId="77777777" w:rsidR="00050763" w:rsidRDefault="00050763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CBC87" w14:textId="77777777" w:rsidR="00050763" w:rsidRDefault="00050763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E382605" w14:textId="77777777" w:rsidR="00050763" w:rsidRDefault="00050763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53E54957"/>
    <w:multiLevelType w:val="hybridMultilevel"/>
    <w:tmpl w:val="AFBA06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173671"/>
    <w:multiLevelType w:val="multilevel"/>
    <w:tmpl w:val="9A1C8920"/>
    <w:numStyleLink w:val="Answers"/>
  </w:abstractNum>
  <w:abstractNum w:abstractNumId="1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70E0"/>
    <w:rsid w:val="00050763"/>
    <w:rsid w:val="0008558D"/>
    <w:rsid w:val="000B5707"/>
    <w:rsid w:val="000D2299"/>
    <w:rsid w:val="000E60BC"/>
    <w:rsid w:val="00132BA7"/>
    <w:rsid w:val="00135EC2"/>
    <w:rsid w:val="001A3C39"/>
    <w:rsid w:val="001B6AE1"/>
    <w:rsid w:val="001C0245"/>
    <w:rsid w:val="001E6010"/>
    <w:rsid w:val="00201EE0"/>
    <w:rsid w:val="002057E4"/>
    <w:rsid w:val="00225A62"/>
    <w:rsid w:val="00230A4D"/>
    <w:rsid w:val="00261529"/>
    <w:rsid w:val="002733D1"/>
    <w:rsid w:val="002F2AFA"/>
    <w:rsid w:val="00315CD3"/>
    <w:rsid w:val="00341B7B"/>
    <w:rsid w:val="003444B6"/>
    <w:rsid w:val="00347AB7"/>
    <w:rsid w:val="00356CAC"/>
    <w:rsid w:val="003A0670"/>
    <w:rsid w:val="003E162F"/>
    <w:rsid w:val="003E30EA"/>
    <w:rsid w:val="004254F0"/>
    <w:rsid w:val="00446E50"/>
    <w:rsid w:val="00457A53"/>
    <w:rsid w:val="00464B0E"/>
    <w:rsid w:val="004E2CDF"/>
    <w:rsid w:val="0053305A"/>
    <w:rsid w:val="00547F36"/>
    <w:rsid w:val="005645F9"/>
    <w:rsid w:val="005A2070"/>
    <w:rsid w:val="006A5B48"/>
    <w:rsid w:val="006E2140"/>
    <w:rsid w:val="006E3EC5"/>
    <w:rsid w:val="006E7CC3"/>
    <w:rsid w:val="006F4A3F"/>
    <w:rsid w:val="00731D2B"/>
    <w:rsid w:val="00782288"/>
    <w:rsid w:val="0078731A"/>
    <w:rsid w:val="007913B5"/>
    <w:rsid w:val="007C00E4"/>
    <w:rsid w:val="007E3CB3"/>
    <w:rsid w:val="008120C2"/>
    <w:rsid w:val="0084271B"/>
    <w:rsid w:val="008739A2"/>
    <w:rsid w:val="008E653D"/>
    <w:rsid w:val="009015A9"/>
    <w:rsid w:val="009200E1"/>
    <w:rsid w:val="0092010E"/>
    <w:rsid w:val="00957D96"/>
    <w:rsid w:val="00A1545F"/>
    <w:rsid w:val="00A360C5"/>
    <w:rsid w:val="00A615B8"/>
    <w:rsid w:val="00A9761D"/>
    <w:rsid w:val="00B03500"/>
    <w:rsid w:val="00B76ECF"/>
    <w:rsid w:val="00B915D5"/>
    <w:rsid w:val="00BA5730"/>
    <w:rsid w:val="00BC1DFD"/>
    <w:rsid w:val="00BE15B1"/>
    <w:rsid w:val="00BF2D43"/>
    <w:rsid w:val="00C329F9"/>
    <w:rsid w:val="00C71FAF"/>
    <w:rsid w:val="00C8122C"/>
    <w:rsid w:val="00C92B6F"/>
    <w:rsid w:val="00CA3B5B"/>
    <w:rsid w:val="00CB67A9"/>
    <w:rsid w:val="00CC050D"/>
    <w:rsid w:val="00CC5E93"/>
    <w:rsid w:val="00CE3BE3"/>
    <w:rsid w:val="00D20C89"/>
    <w:rsid w:val="00D26666"/>
    <w:rsid w:val="00D40B1D"/>
    <w:rsid w:val="00DA34E6"/>
    <w:rsid w:val="00DA5C84"/>
    <w:rsid w:val="00DB470B"/>
    <w:rsid w:val="00E0358B"/>
    <w:rsid w:val="00E04A03"/>
    <w:rsid w:val="00E37FC8"/>
    <w:rsid w:val="00E66EA4"/>
    <w:rsid w:val="00E7015D"/>
    <w:rsid w:val="00E94E57"/>
    <w:rsid w:val="00ED5A4F"/>
    <w:rsid w:val="00EF0091"/>
    <w:rsid w:val="00EF68B0"/>
    <w:rsid w:val="00F60AF1"/>
    <w:rsid w:val="00F72103"/>
    <w:rsid w:val="00F737FC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123</TotalTime>
  <Pages>3</Pages>
  <Words>1502</Words>
  <Characters>8565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Beatrice Testa (c)</cp:lastModifiedBy>
  <cp:revision>5</cp:revision>
  <cp:lastPrinted>2004-01-22T16:32:00Z</cp:lastPrinted>
  <dcterms:created xsi:type="dcterms:W3CDTF">2019-10-21T09:22:00Z</dcterms:created>
  <dcterms:modified xsi:type="dcterms:W3CDTF">2019-10-21T11:19:00Z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