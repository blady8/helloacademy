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55124FBF" w:rsidR="00547F36" w:rsidRDefault="00225A62">
      <w:pPr>
        <w:pStyle w:val="Heading1"/>
        <w:rPr>
          <w:lang w:val="it-IT"/>
        </w:rPr>
      </w:pPr>
      <w:r>
        <w:rPr>
          <w:lang w:val="it-IT"/>
        </w:rPr>
        <w:t xml:space="preserve">Test di valutazione – Modulo </w:t>
      </w:r>
      <w:r w:rsidR="00D8457F">
        <w:rPr>
          <w:lang w:val="it-IT"/>
        </w:rPr>
        <w:t>7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426CBE0C" w:rsidR="00547F36" w:rsidRDefault="00F35508">
            <w:pPr>
              <w:pStyle w:val="Informazionisullostudente"/>
            </w:pPr>
            <w:r>
              <w:t>Beatrice</w:t>
            </w: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76D258E2" w:rsidR="00547F36" w:rsidRDefault="00F35508">
            <w:pPr>
              <w:pStyle w:val="Informazionisullostudente"/>
            </w:pPr>
            <w:r>
              <w:t>Testa</w:t>
            </w: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1757168E" w:rsidR="00547F36" w:rsidRDefault="00F35508">
            <w:pPr>
              <w:pStyle w:val="Informazionisullostudente"/>
            </w:pPr>
            <w:r>
              <w:t>06/11/2019</w:t>
            </w: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0505B933" w:rsidR="002F2AFA" w:rsidRDefault="00D8457F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A cosa serve l’HTML</w:t>
      </w:r>
      <w:r w:rsidR="002F2AFA" w:rsidRPr="002F2AFA">
        <w:rPr>
          <w:rFonts w:cstheme="minorHAnsi"/>
          <w:i/>
          <w:iCs/>
          <w:sz w:val="16"/>
          <w:szCs w:val="16"/>
        </w:rPr>
        <w:t>?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  <w:t>[Punti: 0.50]</w:t>
      </w:r>
    </w:p>
    <w:p w14:paraId="71325ADA" w14:textId="0E527DEE" w:rsidR="002F2AFA" w:rsidRDefault="0026209A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550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A definire la struttura semantica di una pagina web</w:t>
      </w:r>
    </w:p>
    <w:p w14:paraId="71E24741" w14:textId="136F78EA" w:rsidR="002F2AFA" w:rsidRDefault="0026209A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550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A creare applicazioni</w:t>
      </w:r>
    </w:p>
    <w:p w14:paraId="058ADDBD" w14:textId="7F7FD828" w:rsidR="002F2AFA" w:rsidRDefault="0026209A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A trasportare documenti fatti di markup</w:t>
      </w:r>
    </w:p>
    <w:p w14:paraId="5C275A23" w14:textId="10A689B7" w:rsidR="002F2AFA" w:rsidRDefault="0026209A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A3C39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A indicare come renderizzare una pagina web</w:t>
      </w:r>
    </w:p>
    <w:p w14:paraId="5FFDF6B6" w14:textId="77777777" w:rsidR="00D8457F" w:rsidRDefault="00D8457F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5BA1DE73" w14:textId="171AEBD7" w:rsidR="00957D96" w:rsidRPr="00D8457F" w:rsidRDefault="00D8457F" w:rsidP="00957D96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D8457F">
        <w:rPr>
          <w:rFonts w:cstheme="minorHAnsi"/>
          <w:i/>
          <w:iCs/>
          <w:sz w:val="16"/>
          <w:szCs w:val="16"/>
        </w:rPr>
        <w:t>Qual è il legame tra HTTP e HTML</w:t>
      </w:r>
      <w:r w:rsidR="00957D96" w:rsidRPr="00D8457F">
        <w:rPr>
          <w:rFonts w:cstheme="minorHAnsi"/>
          <w:i/>
          <w:iCs/>
          <w:sz w:val="16"/>
          <w:szCs w:val="16"/>
        </w:rPr>
        <w:t>?</w:t>
      </w:r>
      <w:r w:rsidR="00071B23" w:rsidRPr="00D8457F">
        <w:rPr>
          <w:rFonts w:cstheme="minorHAnsi"/>
          <w:i/>
          <w:iCs/>
          <w:sz w:val="16"/>
          <w:szCs w:val="16"/>
        </w:rPr>
        <w:tab/>
      </w:r>
      <w:r w:rsidR="00071B23" w:rsidRPr="00D8457F">
        <w:rPr>
          <w:rFonts w:cstheme="minorHAnsi"/>
          <w:i/>
          <w:iCs/>
          <w:sz w:val="16"/>
          <w:szCs w:val="16"/>
        </w:rPr>
        <w:tab/>
      </w:r>
      <w:r w:rsidR="00071B23" w:rsidRPr="00D8457F">
        <w:rPr>
          <w:rFonts w:cstheme="minorHAnsi"/>
          <w:i/>
          <w:iCs/>
          <w:sz w:val="16"/>
          <w:szCs w:val="16"/>
        </w:rPr>
        <w:tab/>
      </w:r>
      <w:r w:rsidR="00071B23" w:rsidRPr="00D8457F">
        <w:rPr>
          <w:rFonts w:cstheme="minorHAnsi"/>
          <w:i/>
          <w:iCs/>
          <w:sz w:val="16"/>
          <w:szCs w:val="16"/>
        </w:rPr>
        <w:tab/>
      </w:r>
      <w:r w:rsidR="00071B23" w:rsidRPr="00D8457F">
        <w:rPr>
          <w:rFonts w:cstheme="minorHAnsi"/>
          <w:i/>
          <w:iCs/>
          <w:sz w:val="16"/>
          <w:szCs w:val="16"/>
        </w:rPr>
        <w:tab/>
      </w:r>
      <w:r w:rsidR="00071B23" w:rsidRPr="00D8457F">
        <w:rPr>
          <w:rFonts w:cstheme="minorHAnsi"/>
          <w:i/>
          <w:iCs/>
          <w:sz w:val="16"/>
          <w:szCs w:val="16"/>
        </w:rPr>
        <w:tab/>
        <w:t>[Punti: 0.50]</w:t>
      </w:r>
    </w:p>
    <w:p w14:paraId="59A02EE8" w14:textId="49D44293" w:rsidR="0078731A" w:rsidRDefault="0026209A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8731A">
        <w:rPr>
          <w:rFonts w:cstheme="minorHAnsi"/>
          <w:sz w:val="16"/>
          <w:szCs w:val="16"/>
        </w:rPr>
        <w:t xml:space="preserve"> </w:t>
      </w:r>
      <w:r w:rsidR="00D8457F">
        <w:rPr>
          <w:rFonts w:cstheme="minorHAnsi"/>
          <w:sz w:val="16"/>
          <w:szCs w:val="16"/>
        </w:rPr>
        <w:t xml:space="preserve"> HTTP è un procollo per definire HTML</w:t>
      </w:r>
    </w:p>
    <w:p w14:paraId="66C4C6C0" w14:textId="4CA99885" w:rsidR="0078731A" w:rsidRDefault="0026209A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Non esiste una relazione tra i due</w:t>
      </w:r>
    </w:p>
    <w:p w14:paraId="74A921EC" w14:textId="5887FE0F" w:rsidR="0078731A" w:rsidRDefault="0026209A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HTML è il protocollo attraverso il quale si trasportano chiamate HTTP</w:t>
      </w:r>
    </w:p>
    <w:p w14:paraId="1B7E0754" w14:textId="2AB15B92" w:rsidR="0078731A" w:rsidRDefault="0026209A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35508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31D2B">
        <w:rPr>
          <w:rFonts w:cstheme="minorHAnsi"/>
          <w:sz w:val="16"/>
          <w:szCs w:val="16"/>
        </w:rPr>
        <w:t xml:space="preserve">  </w:t>
      </w:r>
      <w:r w:rsidR="00D8457F">
        <w:rPr>
          <w:rFonts w:cstheme="minorHAnsi"/>
          <w:sz w:val="16"/>
          <w:szCs w:val="16"/>
        </w:rPr>
        <w:t>HTTP è il protocollo attraverso il quale si trasportano documenti HTML</w:t>
      </w:r>
    </w:p>
    <w:p w14:paraId="1A3458EF" w14:textId="77777777" w:rsidR="00D8457F" w:rsidRPr="0078731A" w:rsidRDefault="00D8457F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3423120D" w:rsidR="005A2070" w:rsidRDefault="00D8457F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 in breve cos’è HTML 5</w:t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>[Punti: 1.00]</w:t>
      </w:r>
    </w:p>
    <w:p w14:paraId="76F37907" w14:textId="140172B0" w:rsidR="004529FA" w:rsidRDefault="00F35508" w:rsidP="004529FA">
      <w:pPr>
        <w:ind w:left="720"/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</w:pPr>
      <w:r w:rsidRP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HTML5 (HTML sta per hypertext markup language) </w:t>
      </w:r>
      <w:r w:rsidRP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è un linguaggio di markup per la strutturazione d</w:t>
      </w:r>
      <w:r w:rsidRP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i</w:t>
      </w:r>
      <w:r w:rsidRP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pagine web</w:t>
      </w:r>
      <w:r w:rsid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 e altri documenti visualizzati nel browser</w:t>
      </w:r>
      <w:r w:rsidRP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, </w:t>
      </w:r>
      <w:r w:rsid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riconosciuto</w:t>
      </w:r>
      <w:r w:rsidRP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da</w:t>
      </w:r>
      <w:r w:rsid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l</w:t>
      </w:r>
      <w:r w:rsidRP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W3C (organizzazione internzaionale che definisxce gli</w:t>
      </w:r>
      <w:r w:rsid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</w:t>
      </w:r>
      <w:r w:rsidRP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standard web)</w:t>
      </w:r>
      <w:r w:rsidRP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come </w:t>
      </w:r>
      <w:r w:rsidRP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“</w:t>
      </w:r>
      <w:r w:rsidRP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Recommendation</w:t>
      </w:r>
      <w:r w:rsidRP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” nell’</w:t>
      </w:r>
      <w:r w:rsidRP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ottobre 2014</w:t>
      </w:r>
      <w:r w:rsid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; ora è un “living standard” e rappresenta quello che si chiama web moderno</w:t>
      </w:r>
      <w:r w:rsidRP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.</w:t>
      </w:r>
      <w:r w:rsidR="004529FA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Si utilizza con la direttiva semplificata: &lt;!DOCTYPE html&gt;. Ha un supporto universale sui mobile device.</w:t>
      </w:r>
    </w:p>
    <w:p w14:paraId="1699789F" w14:textId="77777777" w:rsidR="004529FA" w:rsidRPr="004529FA" w:rsidRDefault="004529FA" w:rsidP="004529FA">
      <w:pPr>
        <w:ind w:left="720"/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</w:pPr>
    </w:p>
    <w:p w14:paraId="66132B48" w14:textId="0C9BE243" w:rsidR="005A2070" w:rsidRPr="00D8457F" w:rsidRDefault="00D8457F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Quale è il ruolo di CSS in un documenti HTML</w:t>
      </w:r>
      <w:r w:rsidR="006E3EC5">
        <w:rPr>
          <w:rFonts w:cstheme="minorHAnsi"/>
          <w:i/>
          <w:iCs/>
          <w:sz w:val="16"/>
          <w:szCs w:val="16"/>
        </w:rPr>
        <w:t xml:space="preserve">? 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  <w:t xml:space="preserve">                    </w:t>
      </w:r>
      <w:r w:rsidR="00071B23" w:rsidRPr="00071B23">
        <w:rPr>
          <w:rFonts w:cstheme="minorHAnsi"/>
          <w:sz w:val="16"/>
          <w:szCs w:val="16"/>
        </w:rPr>
        <w:t>[Punti: 1.00]</w:t>
      </w:r>
    </w:p>
    <w:p w14:paraId="347171B2" w14:textId="5FECCE85" w:rsidR="004529FA" w:rsidRPr="009671FC" w:rsidRDefault="004529FA" w:rsidP="009671FC">
      <w:pPr>
        <w:ind w:left="720"/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</w:pPr>
      <w:r w:rsidRPr="009671F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Il CSS</w:t>
      </w:r>
      <w:r w:rsidR="00DE3BE6" w:rsidRPr="009671F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(</w:t>
      </w:r>
      <w:r w:rsidR="00DE3BE6" w:rsidRPr="009671F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sta per Cascading style sheet (foglio di stile a cascata)</w:t>
      </w:r>
      <w:r w:rsidR="00DE3BE6" w:rsidRPr="009671F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)</w:t>
      </w:r>
      <w:r w:rsidRPr="009671F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è usato per la stilizzazione delle pagine web; </w:t>
      </w:r>
      <w:r w:rsidRPr="009671F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è un file a parte che, collegato opportunamente tramite un</w:t>
      </w:r>
      <w:r w:rsidRPr="009671F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</w:t>
      </w:r>
      <w:r w:rsidRPr="009671F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comando apposito al file HTML, permette al browser di riconoscere ed identificare l’aspetto grafico che dovrà avere il sito.</w:t>
      </w:r>
      <w:r w:rsidRPr="009671F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È costituito da una sequenza di regole, costituite da un selettore e da un blocco di dichiarazioni che esprimono delle proprietà. Le proprietà in CSS sono numerose, le più utilizzate</w:t>
      </w:r>
      <w:r w:rsidR="00DE3BE6" w:rsidRPr="009671F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</w:t>
      </w:r>
      <w:proofErr w:type="spellStart"/>
      <w:r w:rsidRPr="009671F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sono</w:t>
      </w:r>
      <w:proofErr w:type="spellEnd"/>
      <w:r w:rsidRPr="009671F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: color, background-color, font-size, float, padding, margin etc...</w:t>
      </w:r>
    </w:p>
    <w:p w14:paraId="1ABBA401" w14:textId="2B152A21" w:rsidR="00DE3BE6" w:rsidRPr="009671FC" w:rsidRDefault="00DE3BE6" w:rsidP="009671FC">
      <w:pPr>
        <w:ind w:left="720"/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</w:pPr>
      <w:proofErr w:type="spellStart"/>
      <w:r w:rsidRPr="009671F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Ad</w:t>
      </w:r>
      <w:proofErr w:type="spellEnd"/>
      <w:r w:rsidRPr="009671F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</w:t>
      </w:r>
      <w:proofErr w:type="spellStart"/>
      <w:r w:rsidRPr="009671F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esempio</w:t>
      </w:r>
      <w:proofErr w:type="spellEnd"/>
      <w:r w:rsidRPr="009671F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:</w:t>
      </w:r>
    </w:p>
    <w:p w14:paraId="7C80D168" w14:textId="20225FDD" w:rsidR="00DE3BE6" w:rsidRPr="00DE3BE6" w:rsidRDefault="00DE3BE6" w:rsidP="00DE3BE6">
      <w:pPr>
        <w:pStyle w:val="ListParagraph"/>
        <w:rPr>
          <w:rFonts w:cstheme="minorHAnsi"/>
          <w:sz w:val="16"/>
          <w:szCs w:val="16"/>
          <w:lang w:val="en-US"/>
        </w:rPr>
      </w:pPr>
      <w:proofErr w:type="spellStart"/>
      <w:r w:rsidRPr="00DE3BE6">
        <w:rPr>
          <w:rFonts w:ascii="Consolas" w:hAnsi="Consolas" w:cstheme="minorHAnsi"/>
          <w:sz w:val="16"/>
          <w:szCs w:val="16"/>
          <w:lang w:val="en-US"/>
        </w:rPr>
        <w:t>Selet</w:t>
      </w:r>
      <w:r>
        <w:rPr>
          <w:rFonts w:ascii="Consolas" w:hAnsi="Consolas" w:cstheme="minorHAnsi"/>
          <w:sz w:val="16"/>
          <w:szCs w:val="16"/>
          <w:lang w:val="en-US"/>
        </w:rPr>
        <w:t>to</w:t>
      </w:r>
      <w:r w:rsidRPr="00DE3BE6">
        <w:rPr>
          <w:rFonts w:ascii="Consolas" w:hAnsi="Consolas" w:cstheme="minorHAnsi"/>
          <w:sz w:val="16"/>
          <w:szCs w:val="16"/>
          <w:lang w:val="en-US"/>
        </w:rPr>
        <w:t>ore</w:t>
      </w:r>
      <w:proofErr w:type="spellEnd"/>
      <w:r>
        <w:rPr>
          <w:rFonts w:cstheme="minorHAnsi"/>
          <w:sz w:val="16"/>
          <w:szCs w:val="16"/>
          <w:lang w:val="en-US"/>
        </w:rPr>
        <w:t xml:space="preserve"> </w:t>
      </w:r>
      <w:r>
        <w:rPr>
          <w:rFonts w:cstheme="minorHAnsi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21"/>
          <w:szCs w:val="21"/>
        </w:rPr>
        <w:t>{</w:t>
      </w:r>
    </w:p>
    <w:p w14:paraId="27221A6F" w14:textId="35E97442" w:rsidR="00DE3BE6" w:rsidRPr="00DE3BE6" w:rsidRDefault="00DE3BE6" w:rsidP="00DE3BE6">
      <w:pPr>
        <w:shd w:val="clear" w:color="auto" w:fill="FFFFFE"/>
        <w:spacing w:line="285" w:lineRule="atLeast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Fonts w:ascii="Consolas" w:hAnsi="Consolas"/>
          <w:color w:val="000000"/>
          <w:sz w:val="21"/>
          <w:szCs w:val="21"/>
        </w:rPr>
        <w:tab/>
      </w:r>
      <w:r w:rsidRPr="00DE3BE6">
        <w:rPr>
          <w:rFonts w:ascii="Consolas" w:hAnsi="Consolas"/>
          <w:color w:val="FF0000"/>
          <w:sz w:val="16"/>
          <w:szCs w:val="16"/>
        </w:rPr>
        <w:t>display:</w:t>
      </w:r>
      <w:r w:rsidRPr="00DE3BE6">
        <w:rPr>
          <w:rFonts w:ascii="Consolas" w:hAnsi="Consolas"/>
          <w:color w:val="000000"/>
          <w:sz w:val="16"/>
          <w:szCs w:val="16"/>
        </w:rPr>
        <w:t xml:space="preserve"> </w:t>
      </w:r>
      <w:r w:rsidRPr="00DE3BE6">
        <w:rPr>
          <w:rFonts w:ascii="Consolas" w:hAnsi="Consolas"/>
          <w:color w:val="0451A5"/>
          <w:sz w:val="16"/>
          <w:szCs w:val="16"/>
        </w:rPr>
        <w:t>inline-block</w:t>
      </w:r>
      <w:r w:rsidRPr="00DE3BE6">
        <w:rPr>
          <w:rFonts w:ascii="Consolas" w:hAnsi="Consolas"/>
          <w:color w:val="000000"/>
          <w:sz w:val="16"/>
          <w:szCs w:val="16"/>
        </w:rPr>
        <w:t>;</w:t>
      </w:r>
    </w:p>
    <w:p w14:paraId="798638EF" w14:textId="69F2EAAF" w:rsidR="00DE3BE6" w:rsidRPr="00DE3BE6" w:rsidRDefault="00DE3BE6" w:rsidP="00DE3BE6">
      <w:pPr>
        <w:shd w:val="clear" w:color="auto" w:fill="FFFFFE"/>
        <w:spacing w:line="285" w:lineRule="atLeast"/>
        <w:ind w:left="720" w:firstLine="720"/>
        <w:rPr>
          <w:rFonts w:ascii="Consolas" w:hAnsi="Consolas"/>
          <w:color w:val="000000"/>
          <w:sz w:val="16"/>
          <w:szCs w:val="16"/>
        </w:rPr>
      </w:pPr>
      <w:r w:rsidRPr="00DE3BE6">
        <w:rPr>
          <w:rFonts w:ascii="Consolas" w:hAnsi="Consolas"/>
          <w:color w:val="FF0000"/>
          <w:sz w:val="16"/>
          <w:szCs w:val="16"/>
        </w:rPr>
        <w:t>background:</w:t>
      </w:r>
      <w:r w:rsidRPr="00DE3BE6">
        <w:rPr>
          <w:rFonts w:ascii="Consolas" w:hAnsi="Consolas"/>
          <w:color w:val="000000"/>
          <w:sz w:val="16"/>
          <w:szCs w:val="16"/>
        </w:rPr>
        <w:t xml:space="preserve"> </w:t>
      </w:r>
      <w:r w:rsidRPr="00DE3BE6">
        <w:rPr>
          <w:rFonts w:ascii="Consolas" w:hAnsi="Consolas"/>
          <w:color w:val="0451A5"/>
          <w:sz w:val="16"/>
          <w:szCs w:val="16"/>
        </w:rPr>
        <w:t>red</w:t>
      </w:r>
      <w:r w:rsidRPr="00DE3BE6">
        <w:rPr>
          <w:rFonts w:ascii="Consolas" w:hAnsi="Consolas"/>
          <w:color w:val="000000"/>
          <w:sz w:val="16"/>
          <w:szCs w:val="16"/>
        </w:rPr>
        <w:t>;</w:t>
      </w:r>
    </w:p>
    <w:p w14:paraId="2D431FE3" w14:textId="719866C3" w:rsidR="00DE3BE6" w:rsidRPr="00DE3BE6" w:rsidRDefault="00DE3BE6" w:rsidP="00DE3BE6">
      <w:pPr>
        <w:shd w:val="clear" w:color="auto" w:fill="FFFFFE"/>
        <w:spacing w:line="285" w:lineRule="atLeast"/>
        <w:rPr>
          <w:rFonts w:ascii="Consolas" w:hAnsi="Consolas"/>
          <w:color w:val="000000"/>
          <w:sz w:val="16"/>
          <w:szCs w:val="16"/>
        </w:rPr>
      </w:pPr>
      <w:r w:rsidRPr="00DE3BE6">
        <w:rPr>
          <w:rFonts w:ascii="Consolas" w:hAnsi="Consolas"/>
          <w:color w:val="000000"/>
          <w:sz w:val="16"/>
          <w:szCs w:val="16"/>
        </w:rPr>
        <w:t xml:space="preserve">            </w:t>
      </w:r>
      <w:r w:rsidRPr="00DE3BE6">
        <w:rPr>
          <w:rFonts w:ascii="Consolas" w:hAnsi="Consolas"/>
          <w:color w:val="000000"/>
          <w:sz w:val="16"/>
          <w:szCs w:val="16"/>
        </w:rPr>
        <w:tab/>
      </w:r>
      <w:proofErr w:type="spellStart"/>
      <w:r w:rsidRPr="00DE3BE6">
        <w:rPr>
          <w:rFonts w:ascii="Consolas" w:hAnsi="Consolas"/>
          <w:color w:val="FF0000"/>
          <w:sz w:val="16"/>
          <w:szCs w:val="16"/>
        </w:rPr>
        <w:t>color</w:t>
      </w:r>
      <w:proofErr w:type="spellEnd"/>
      <w:r w:rsidRPr="00DE3BE6">
        <w:rPr>
          <w:rFonts w:ascii="Consolas" w:hAnsi="Consolas"/>
          <w:color w:val="FF0000"/>
          <w:sz w:val="16"/>
          <w:szCs w:val="16"/>
        </w:rPr>
        <w:t>:</w:t>
      </w:r>
      <w:r w:rsidRPr="00DE3BE6"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451A5"/>
          <w:sz w:val="16"/>
          <w:szCs w:val="16"/>
        </w:rPr>
        <w:t>green</w:t>
      </w:r>
      <w:r w:rsidRPr="00DE3BE6">
        <w:rPr>
          <w:rFonts w:ascii="Consolas" w:hAnsi="Consolas"/>
          <w:color w:val="000000"/>
          <w:sz w:val="16"/>
          <w:szCs w:val="16"/>
        </w:rPr>
        <w:t>;</w:t>
      </w:r>
    </w:p>
    <w:p w14:paraId="26875795" w14:textId="3F1B32CA" w:rsidR="00DE3BE6" w:rsidRPr="00DE3BE6" w:rsidRDefault="00DE3BE6" w:rsidP="00DE3BE6">
      <w:pPr>
        <w:shd w:val="clear" w:color="auto" w:fill="FFFFFE"/>
        <w:spacing w:line="285" w:lineRule="atLeast"/>
        <w:ind w:firstLine="720"/>
        <w:rPr>
          <w:rFonts w:ascii="Consolas" w:hAnsi="Consolas"/>
          <w:color w:val="000000"/>
          <w:sz w:val="16"/>
          <w:szCs w:val="16"/>
        </w:rPr>
      </w:pPr>
      <w:r w:rsidRPr="00DE3BE6">
        <w:rPr>
          <w:rFonts w:ascii="Consolas" w:hAnsi="Consolas"/>
          <w:color w:val="000000"/>
          <w:sz w:val="16"/>
          <w:szCs w:val="16"/>
        </w:rPr>
        <w:t xml:space="preserve">        </w:t>
      </w:r>
      <w:r w:rsidRPr="00DE3BE6">
        <w:rPr>
          <w:rFonts w:ascii="Consolas" w:hAnsi="Consolas"/>
          <w:color w:val="FF0000"/>
          <w:sz w:val="16"/>
          <w:szCs w:val="16"/>
        </w:rPr>
        <w:t>padding:</w:t>
      </w:r>
      <w:r w:rsidRPr="00DE3BE6">
        <w:rPr>
          <w:rFonts w:ascii="Consolas" w:hAnsi="Consolas"/>
          <w:color w:val="000000"/>
          <w:sz w:val="16"/>
          <w:szCs w:val="16"/>
        </w:rPr>
        <w:t xml:space="preserve"> </w:t>
      </w:r>
      <w:r w:rsidRPr="00DE3BE6">
        <w:rPr>
          <w:rFonts w:ascii="Consolas" w:hAnsi="Consolas"/>
          <w:color w:val="09885A"/>
          <w:sz w:val="16"/>
          <w:szCs w:val="16"/>
        </w:rPr>
        <w:t>8px</w:t>
      </w:r>
      <w:r w:rsidRPr="00DE3BE6">
        <w:rPr>
          <w:rFonts w:ascii="Consolas" w:hAnsi="Consolas"/>
          <w:color w:val="000000"/>
          <w:sz w:val="16"/>
          <w:szCs w:val="16"/>
        </w:rPr>
        <w:t xml:space="preserve"> </w:t>
      </w:r>
      <w:r w:rsidRPr="00DE3BE6">
        <w:rPr>
          <w:rFonts w:ascii="Consolas" w:hAnsi="Consolas"/>
          <w:color w:val="09885A"/>
          <w:sz w:val="16"/>
          <w:szCs w:val="16"/>
        </w:rPr>
        <w:t>10px</w:t>
      </w:r>
      <w:r w:rsidRPr="00DE3BE6">
        <w:rPr>
          <w:rFonts w:ascii="Consolas" w:hAnsi="Consolas"/>
          <w:color w:val="000000"/>
          <w:sz w:val="16"/>
          <w:szCs w:val="16"/>
        </w:rPr>
        <w:t>;</w:t>
      </w:r>
    </w:p>
    <w:p w14:paraId="3137B1E5" w14:textId="117840AF" w:rsidR="00DE3BE6" w:rsidRPr="00DE3BE6" w:rsidRDefault="00DE3BE6" w:rsidP="00DE3BE6">
      <w:pPr>
        <w:shd w:val="clear" w:color="auto" w:fill="FFFFFE"/>
        <w:spacing w:line="285" w:lineRule="atLeast"/>
        <w:rPr>
          <w:rFonts w:ascii="Consolas" w:hAnsi="Consolas"/>
          <w:color w:val="000000"/>
          <w:sz w:val="16"/>
          <w:szCs w:val="16"/>
        </w:rPr>
      </w:pPr>
      <w:r w:rsidRPr="00DE3BE6">
        <w:rPr>
          <w:rFonts w:ascii="Consolas" w:hAnsi="Consolas"/>
          <w:color w:val="000000"/>
          <w:sz w:val="16"/>
          <w:szCs w:val="16"/>
        </w:rPr>
        <w:t xml:space="preserve">            </w:t>
      </w:r>
      <w:r>
        <w:rPr>
          <w:rFonts w:ascii="Consolas" w:hAnsi="Consolas"/>
          <w:color w:val="000000"/>
          <w:sz w:val="16"/>
          <w:szCs w:val="16"/>
        </w:rPr>
        <w:tab/>
      </w:r>
      <w:r w:rsidRPr="00DE3BE6">
        <w:rPr>
          <w:rFonts w:ascii="Consolas" w:hAnsi="Consolas"/>
          <w:color w:val="FF0000"/>
          <w:sz w:val="16"/>
          <w:szCs w:val="16"/>
        </w:rPr>
        <w:t>height:</w:t>
      </w:r>
      <w:r w:rsidRPr="00DE3BE6">
        <w:rPr>
          <w:rFonts w:ascii="Consolas" w:hAnsi="Consolas"/>
          <w:color w:val="000000"/>
          <w:sz w:val="16"/>
          <w:szCs w:val="16"/>
        </w:rPr>
        <w:t xml:space="preserve"> </w:t>
      </w:r>
      <w:r w:rsidRPr="00DE3BE6">
        <w:rPr>
          <w:rFonts w:ascii="Consolas" w:hAnsi="Consolas"/>
          <w:color w:val="09885A"/>
          <w:sz w:val="16"/>
          <w:szCs w:val="16"/>
        </w:rPr>
        <w:t>30px</w:t>
      </w:r>
      <w:r w:rsidRPr="00DE3BE6">
        <w:rPr>
          <w:rFonts w:ascii="Consolas" w:hAnsi="Consolas"/>
          <w:color w:val="000000"/>
          <w:sz w:val="16"/>
          <w:szCs w:val="16"/>
        </w:rPr>
        <w:t>;</w:t>
      </w:r>
    </w:p>
    <w:p w14:paraId="40B0629A" w14:textId="4D56301F" w:rsidR="00DE3BE6" w:rsidRPr="00DE3BE6" w:rsidRDefault="00DE3BE6" w:rsidP="00DE3BE6">
      <w:pPr>
        <w:shd w:val="clear" w:color="auto" w:fill="FFFFFE"/>
        <w:spacing w:line="285" w:lineRule="atLeast"/>
        <w:rPr>
          <w:rFonts w:ascii="Consolas" w:hAnsi="Consolas"/>
          <w:color w:val="000000"/>
          <w:sz w:val="16"/>
          <w:szCs w:val="16"/>
        </w:rPr>
      </w:pPr>
      <w:r w:rsidRPr="00DE3BE6">
        <w:rPr>
          <w:rFonts w:ascii="Consolas" w:hAnsi="Consolas"/>
          <w:color w:val="000000"/>
          <w:sz w:val="16"/>
          <w:szCs w:val="16"/>
        </w:rPr>
        <w:t xml:space="preserve">            </w:t>
      </w:r>
      <w:r>
        <w:rPr>
          <w:rFonts w:ascii="Consolas" w:hAnsi="Consolas"/>
          <w:color w:val="000000"/>
          <w:sz w:val="16"/>
          <w:szCs w:val="16"/>
        </w:rPr>
        <w:tab/>
      </w:r>
      <w:r w:rsidRPr="00DE3BE6">
        <w:rPr>
          <w:rFonts w:ascii="Consolas" w:hAnsi="Consolas"/>
          <w:color w:val="FF0000"/>
          <w:sz w:val="16"/>
          <w:szCs w:val="16"/>
        </w:rPr>
        <w:t>font-size:</w:t>
      </w:r>
      <w:r w:rsidRPr="00DE3BE6">
        <w:rPr>
          <w:rFonts w:ascii="Consolas" w:hAnsi="Consolas"/>
          <w:color w:val="000000"/>
          <w:sz w:val="16"/>
          <w:szCs w:val="16"/>
        </w:rPr>
        <w:t xml:space="preserve"> </w:t>
      </w:r>
      <w:r w:rsidRPr="00DE3BE6">
        <w:rPr>
          <w:rFonts w:ascii="Consolas" w:hAnsi="Consolas"/>
          <w:color w:val="09885A"/>
          <w:sz w:val="16"/>
          <w:szCs w:val="16"/>
        </w:rPr>
        <w:t>18px</w:t>
      </w:r>
      <w:r w:rsidRPr="00DE3BE6">
        <w:rPr>
          <w:rFonts w:ascii="Consolas" w:hAnsi="Consolas"/>
          <w:color w:val="000000"/>
          <w:sz w:val="16"/>
          <w:szCs w:val="16"/>
        </w:rPr>
        <w:t>;</w:t>
      </w:r>
    </w:p>
    <w:p w14:paraId="49C38191" w14:textId="7E80F817" w:rsidR="00DE3BE6" w:rsidRPr="00DE3BE6" w:rsidRDefault="00DE3BE6" w:rsidP="00DE3BE6">
      <w:pPr>
        <w:shd w:val="clear" w:color="auto" w:fill="FFFFFE"/>
        <w:spacing w:line="285" w:lineRule="atLeast"/>
        <w:rPr>
          <w:rFonts w:ascii="Consolas" w:hAnsi="Consolas"/>
          <w:color w:val="000000"/>
          <w:sz w:val="16"/>
          <w:szCs w:val="16"/>
        </w:rPr>
      </w:pPr>
      <w:r w:rsidRPr="00DE3BE6">
        <w:rPr>
          <w:rFonts w:ascii="Consolas" w:hAnsi="Consolas"/>
          <w:color w:val="000000"/>
          <w:sz w:val="16"/>
          <w:szCs w:val="16"/>
        </w:rPr>
        <w:t xml:space="preserve">            </w:t>
      </w:r>
      <w:r>
        <w:rPr>
          <w:rFonts w:ascii="Consolas" w:hAnsi="Consolas"/>
          <w:color w:val="000000"/>
          <w:sz w:val="16"/>
          <w:szCs w:val="16"/>
        </w:rPr>
        <w:tab/>
      </w:r>
      <w:r w:rsidRPr="00DE3BE6">
        <w:rPr>
          <w:rFonts w:ascii="Consolas" w:hAnsi="Consolas"/>
          <w:color w:val="FF0000"/>
          <w:sz w:val="16"/>
          <w:szCs w:val="16"/>
        </w:rPr>
        <w:t>line-height:</w:t>
      </w:r>
      <w:r w:rsidRPr="00DE3BE6">
        <w:rPr>
          <w:rFonts w:ascii="Consolas" w:hAnsi="Consolas"/>
          <w:color w:val="000000"/>
          <w:sz w:val="16"/>
          <w:szCs w:val="16"/>
        </w:rPr>
        <w:t xml:space="preserve"> </w:t>
      </w:r>
      <w:r w:rsidRPr="00DE3BE6">
        <w:rPr>
          <w:rFonts w:ascii="Consolas" w:hAnsi="Consolas"/>
          <w:color w:val="09885A"/>
          <w:sz w:val="16"/>
          <w:szCs w:val="16"/>
        </w:rPr>
        <w:t>30px</w:t>
      </w:r>
      <w:r w:rsidRPr="00DE3BE6">
        <w:rPr>
          <w:rFonts w:ascii="Consolas" w:hAnsi="Consolas"/>
          <w:color w:val="000000"/>
          <w:sz w:val="16"/>
          <w:szCs w:val="16"/>
        </w:rPr>
        <w:t>;</w:t>
      </w:r>
    </w:p>
    <w:p w14:paraId="65FE0236" w14:textId="020B0589" w:rsidR="00DE3BE6" w:rsidRPr="00DE3BE6" w:rsidRDefault="00DE3BE6" w:rsidP="00DE3BE6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}</w:t>
      </w:r>
    </w:p>
    <w:p w14:paraId="5343CAB4" w14:textId="77777777" w:rsidR="00D8457F" w:rsidRPr="004529FA" w:rsidRDefault="00D8457F" w:rsidP="00D8457F">
      <w:pPr>
        <w:rPr>
          <w:rFonts w:cstheme="minorHAnsi"/>
          <w:i/>
          <w:iCs/>
          <w:sz w:val="16"/>
          <w:szCs w:val="16"/>
          <w:lang w:val="en-US"/>
        </w:rPr>
      </w:pPr>
    </w:p>
    <w:p w14:paraId="5859D61A" w14:textId="5A1E350D" w:rsidR="002F2AFA" w:rsidRPr="00D8457F" w:rsidRDefault="00D8457F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 cosa è composto il DOM?</w:t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 xml:space="preserve">                 </w:t>
      </w:r>
      <w:r w:rsidR="00071B23">
        <w:rPr>
          <w:rFonts w:cstheme="minorHAnsi"/>
          <w:sz w:val="16"/>
          <w:szCs w:val="16"/>
        </w:rPr>
        <w:t xml:space="preserve"> </w:t>
      </w:r>
      <w:r w:rsidR="00071B23" w:rsidRPr="00071B23">
        <w:rPr>
          <w:rFonts w:cstheme="minorHAnsi"/>
          <w:sz w:val="16"/>
          <w:szCs w:val="16"/>
        </w:rPr>
        <w:t xml:space="preserve">  [Punti: 1.00]</w:t>
      </w:r>
    </w:p>
    <w:p w14:paraId="4A9871FA" w14:textId="0100D080" w:rsidR="009671FC" w:rsidRDefault="009671FC" w:rsidP="009671FC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Il DOM</w:t>
      </w:r>
      <w:r w:rsidRPr="009671FC">
        <w:rPr>
          <w:rFonts w:cstheme="minorHAnsi"/>
          <w:sz w:val="16"/>
          <w:szCs w:val="16"/>
        </w:rPr>
        <w:t xml:space="preserve"> (</w:t>
      </w:r>
      <w:r>
        <w:rPr>
          <w:rFonts w:cstheme="minorHAnsi"/>
          <w:sz w:val="16"/>
          <w:szCs w:val="16"/>
        </w:rPr>
        <w:t>DOM</w:t>
      </w:r>
      <w:r w:rsidRPr="009671FC">
        <w:rPr>
          <w:rFonts w:cstheme="minorHAnsi"/>
          <w:sz w:val="16"/>
          <w:szCs w:val="16"/>
        </w:rPr>
        <w:t xml:space="preserve"> sta per document object model)</w:t>
      </w:r>
      <w:r>
        <w:rPr>
          <w:rFonts w:cstheme="minorHAnsi"/>
          <w:sz w:val="16"/>
          <w:szCs w:val="16"/>
        </w:rPr>
        <w:t xml:space="preserve"> </w:t>
      </w:r>
      <w:r w:rsidRPr="009671FC">
        <w:rPr>
          <w:rFonts w:cstheme="minorHAnsi"/>
          <w:sz w:val="16"/>
          <w:szCs w:val="16"/>
        </w:rPr>
        <w:t>è uno standard (della W3C) per la rappresentazione di dati strutturati. Viene creato in automatico dal browser una volta che l’html è stato caricato. Quello che fa è dividere l’HTML in una struttura ad albero, composta da vari blocchi e sotto blocchi.</w:t>
      </w:r>
      <w:r w:rsidR="007F6F4F">
        <w:rPr>
          <w:rFonts w:cstheme="minorHAnsi"/>
          <w:sz w:val="16"/>
          <w:szCs w:val="16"/>
        </w:rPr>
        <w:t xml:space="preserve"> </w:t>
      </w:r>
      <w:r w:rsidR="007F6F4F" w:rsidRPr="007F6F4F">
        <w:rPr>
          <w:rFonts w:cstheme="minorHAnsi"/>
          <w:sz w:val="16"/>
          <w:szCs w:val="16"/>
        </w:rPr>
        <w:t>Questa azione verrà compiuta da un “Layout engine”, il quale compito è di tradurre il linguaggio della pagina in elementi DOM.</w:t>
      </w:r>
      <w:r w:rsidR="007F6F4F">
        <w:rPr>
          <w:rFonts w:cstheme="minorHAnsi"/>
          <w:sz w:val="16"/>
          <w:szCs w:val="16"/>
        </w:rPr>
        <w:t xml:space="preserve"> </w:t>
      </w:r>
      <w:r w:rsidR="007F6F4F" w:rsidRPr="007F6F4F">
        <w:rPr>
          <w:rFonts w:cstheme="minorHAnsi"/>
          <w:sz w:val="16"/>
          <w:szCs w:val="16"/>
        </w:rPr>
        <w:t xml:space="preserve">Ogni blocco del DOM rappresenta un elemento </w:t>
      </w:r>
      <w:r w:rsidR="007F6F4F" w:rsidRPr="007F6F4F">
        <w:rPr>
          <w:rFonts w:cstheme="minorHAnsi"/>
          <w:sz w:val="16"/>
          <w:szCs w:val="16"/>
        </w:rPr>
        <w:lastRenderedPageBreak/>
        <w:t xml:space="preserve">dell’HTML che, una volta trasformato nella struttura ad albero, verrà considerato un </w:t>
      </w:r>
      <w:r w:rsidR="007F6F4F">
        <w:rPr>
          <w:rFonts w:cstheme="minorHAnsi"/>
          <w:sz w:val="16"/>
          <w:szCs w:val="16"/>
        </w:rPr>
        <w:t>e</w:t>
      </w:r>
      <w:r w:rsidR="007F6F4F" w:rsidRPr="007F6F4F">
        <w:rPr>
          <w:rFonts w:cstheme="minorHAnsi"/>
          <w:sz w:val="16"/>
          <w:szCs w:val="16"/>
        </w:rPr>
        <w:t>lemento DOM. Quindi, ad esempio, i vari tag (&lt;a&gt; &lt;p&gt; &lt;div&gt; etc…) verranno poi considerati come “DOM element”.</w:t>
      </w:r>
      <w:r w:rsidR="007F6F4F">
        <w:rPr>
          <w:rFonts w:cstheme="minorHAnsi"/>
          <w:sz w:val="16"/>
          <w:szCs w:val="16"/>
        </w:rPr>
        <w:t xml:space="preserve"> I CSS servono a dare uno stile al DOM (struttura) attraverso l’uso dei selettori.</w:t>
      </w:r>
    </w:p>
    <w:p w14:paraId="65F0B9E3" w14:textId="77777777" w:rsidR="009671FC" w:rsidRPr="009671FC" w:rsidRDefault="009671FC" w:rsidP="009671FC">
      <w:pPr>
        <w:pStyle w:val="ListParagraph"/>
        <w:ind w:left="360"/>
        <w:rPr>
          <w:rFonts w:cstheme="minorHAnsi"/>
          <w:sz w:val="16"/>
          <w:szCs w:val="16"/>
        </w:rPr>
      </w:pPr>
    </w:p>
    <w:p w14:paraId="104E2838" w14:textId="19EB6977" w:rsidR="005645F9" w:rsidRPr="00D8457F" w:rsidRDefault="00D8457F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A cosa servono i seguenti tag</w:t>
      </w:r>
      <w:r w:rsidR="0078731A">
        <w:rPr>
          <w:rFonts w:cstheme="minorHAnsi"/>
          <w:i/>
          <w:iCs/>
          <w:sz w:val="16"/>
          <w:szCs w:val="16"/>
        </w:rPr>
        <w:t>?</w:t>
      </w:r>
      <w:r w:rsidR="00071B23"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 xml:space="preserve">                    [Punti: 1.00]</w:t>
      </w:r>
    </w:p>
    <w:p w14:paraId="7BCF5EA7" w14:textId="33C54577" w:rsidR="00D8457F" w:rsidRPr="007F6F4F" w:rsidRDefault="00D8457F" w:rsidP="00D8457F">
      <w:pPr>
        <w:ind w:left="720"/>
        <w:rPr>
          <w:rFonts w:cstheme="minorHAnsi"/>
          <w:sz w:val="16"/>
          <w:szCs w:val="16"/>
          <w:lang w:val="it-IT"/>
        </w:rPr>
      </w:pPr>
      <w:r w:rsidRPr="007F6F4F">
        <w:rPr>
          <w:rFonts w:cstheme="minorHAnsi"/>
          <w:sz w:val="16"/>
          <w:szCs w:val="16"/>
          <w:lang w:val="it-IT"/>
        </w:rPr>
        <w:t>&lt;p&gt;</w:t>
      </w:r>
      <w:r w:rsidR="007F6F4F" w:rsidRPr="007F6F4F">
        <w:rPr>
          <w:rFonts w:cstheme="minorHAnsi"/>
          <w:sz w:val="16"/>
          <w:szCs w:val="16"/>
          <w:lang w:val="it-IT"/>
        </w:rPr>
        <w:t xml:space="preserve">: </w:t>
      </w:r>
      <w:r w:rsidR="007F6F4F" w:rsidRPr="007F6F4F">
        <w:rPr>
          <w:rFonts w:cstheme="minorHAnsi"/>
          <w:sz w:val="16"/>
          <w:szCs w:val="16"/>
          <w:lang w:val="it-IT"/>
        </w:rPr>
        <w:t>viene utilizzato per la definizione di un paragrafo.</w:t>
      </w:r>
      <w:r w:rsidR="007F6F4F" w:rsidRPr="007F6F4F">
        <w:rPr>
          <w:rFonts w:cstheme="minorHAnsi"/>
          <w:sz w:val="16"/>
          <w:szCs w:val="16"/>
          <w:lang w:val="it-IT"/>
        </w:rPr>
        <w:t xml:space="preserve"> </w:t>
      </w:r>
    </w:p>
    <w:p w14:paraId="5D6F351C" w14:textId="3EDE6F38" w:rsidR="00D8457F" w:rsidRPr="007F6F4F" w:rsidRDefault="00D8457F" w:rsidP="00D8457F">
      <w:pPr>
        <w:ind w:left="720"/>
        <w:rPr>
          <w:rFonts w:cstheme="minorHAnsi"/>
          <w:sz w:val="16"/>
          <w:szCs w:val="16"/>
          <w:lang w:val="it-IT"/>
        </w:rPr>
      </w:pPr>
      <w:r w:rsidRPr="007F6F4F">
        <w:rPr>
          <w:rFonts w:cstheme="minorHAnsi"/>
          <w:sz w:val="16"/>
          <w:szCs w:val="16"/>
          <w:lang w:val="it-IT"/>
        </w:rPr>
        <w:t>&lt;img&gt;</w:t>
      </w:r>
      <w:r w:rsidR="007F6F4F" w:rsidRPr="007F6F4F">
        <w:rPr>
          <w:rFonts w:cstheme="minorHAnsi"/>
          <w:sz w:val="16"/>
          <w:szCs w:val="16"/>
          <w:lang w:val="it-IT"/>
        </w:rPr>
        <w:t xml:space="preserve">: </w:t>
      </w:r>
      <w:r w:rsidR="007F6F4F" w:rsidRPr="007F6F4F">
        <w:rPr>
          <w:rFonts w:cstheme="minorHAnsi"/>
          <w:sz w:val="16"/>
          <w:szCs w:val="16"/>
          <w:lang w:val="it-IT"/>
        </w:rPr>
        <w:t>viene utilizzato per incorporare immagini in un documento HTML</w:t>
      </w:r>
      <w:r w:rsidR="007F6F4F">
        <w:rPr>
          <w:rFonts w:cstheme="minorHAnsi"/>
          <w:sz w:val="16"/>
          <w:szCs w:val="16"/>
          <w:lang w:val="it-IT"/>
        </w:rPr>
        <w:t>.</w:t>
      </w:r>
    </w:p>
    <w:p w14:paraId="0E556A89" w14:textId="765D9CDE" w:rsidR="00D8457F" w:rsidRPr="007F6F4F" w:rsidRDefault="00D8457F" w:rsidP="00D8457F">
      <w:pPr>
        <w:ind w:left="720"/>
        <w:rPr>
          <w:rFonts w:cstheme="minorHAnsi"/>
          <w:sz w:val="16"/>
          <w:szCs w:val="16"/>
          <w:lang w:val="it-IT"/>
        </w:rPr>
      </w:pPr>
      <w:r w:rsidRPr="007F6F4F">
        <w:rPr>
          <w:rFonts w:cstheme="minorHAnsi"/>
          <w:sz w:val="16"/>
          <w:szCs w:val="16"/>
          <w:lang w:val="it-IT"/>
        </w:rPr>
        <w:t>&lt;a&gt;</w:t>
      </w:r>
      <w:r w:rsidR="007F6F4F" w:rsidRPr="007F6F4F">
        <w:rPr>
          <w:rFonts w:cstheme="minorHAnsi"/>
          <w:sz w:val="16"/>
          <w:szCs w:val="16"/>
          <w:lang w:val="it-IT"/>
        </w:rPr>
        <w:t xml:space="preserve">: </w:t>
      </w:r>
      <w:r w:rsidR="007F6F4F" w:rsidRPr="007F6F4F">
        <w:rPr>
          <w:rFonts w:cstheme="minorHAnsi"/>
          <w:sz w:val="16"/>
          <w:szCs w:val="16"/>
          <w:lang w:val="it-IT"/>
        </w:rPr>
        <w:t>viene utilizzato per creare un collegamento ipertestuale a un'altra pagina Web</w:t>
      </w:r>
      <w:r w:rsidR="007F6F4F">
        <w:rPr>
          <w:rFonts w:cstheme="minorHAnsi"/>
          <w:sz w:val="16"/>
          <w:szCs w:val="16"/>
          <w:lang w:val="it-IT"/>
        </w:rPr>
        <w:t>.</w:t>
      </w:r>
    </w:p>
    <w:p w14:paraId="4E02CD1E" w14:textId="5DCC366C" w:rsidR="00D8457F" w:rsidRPr="007F6F4F" w:rsidRDefault="00D8457F" w:rsidP="00D8457F">
      <w:pPr>
        <w:ind w:left="720"/>
        <w:rPr>
          <w:rFonts w:cstheme="minorHAnsi"/>
          <w:sz w:val="16"/>
          <w:szCs w:val="16"/>
          <w:lang w:val="it-IT"/>
        </w:rPr>
      </w:pPr>
      <w:r w:rsidRPr="007F6F4F">
        <w:rPr>
          <w:rFonts w:cstheme="minorHAnsi"/>
          <w:sz w:val="16"/>
          <w:szCs w:val="16"/>
          <w:lang w:val="it-IT"/>
        </w:rPr>
        <w:t>&lt;table&gt;</w:t>
      </w:r>
      <w:r w:rsidR="007F6F4F" w:rsidRPr="007F6F4F">
        <w:rPr>
          <w:rFonts w:cstheme="minorHAnsi"/>
          <w:sz w:val="16"/>
          <w:szCs w:val="16"/>
          <w:lang w:val="it-IT"/>
        </w:rPr>
        <w:t xml:space="preserve">: </w:t>
      </w:r>
      <w:r w:rsidR="007F6F4F" w:rsidRPr="007F6F4F">
        <w:rPr>
          <w:rFonts w:cstheme="minorHAnsi"/>
          <w:sz w:val="16"/>
          <w:szCs w:val="16"/>
          <w:lang w:val="it-IT"/>
        </w:rPr>
        <w:t>viene utilizzato per la definizione di una tabella. Il tag</w:t>
      </w:r>
      <w:r w:rsidR="007F6F4F">
        <w:rPr>
          <w:rFonts w:cstheme="minorHAnsi"/>
          <w:sz w:val="16"/>
          <w:szCs w:val="16"/>
          <w:lang w:val="it-IT"/>
        </w:rPr>
        <w:t xml:space="preserve"> &lt;table&gt;</w:t>
      </w:r>
      <w:r w:rsidR="007F6F4F" w:rsidRPr="007F6F4F">
        <w:rPr>
          <w:rFonts w:cstheme="minorHAnsi"/>
          <w:sz w:val="16"/>
          <w:szCs w:val="16"/>
          <w:lang w:val="it-IT"/>
        </w:rPr>
        <w:t xml:space="preserve"> contiene altri tag che definiscono la struttura della tabella.</w:t>
      </w:r>
    </w:p>
    <w:p w14:paraId="3B2A1CF8" w14:textId="6BBE1FFB" w:rsidR="00D8457F" w:rsidRPr="007F6F4F" w:rsidRDefault="00D8457F" w:rsidP="00D8457F">
      <w:pPr>
        <w:ind w:left="720"/>
        <w:rPr>
          <w:rFonts w:cstheme="minorHAnsi"/>
          <w:sz w:val="16"/>
          <w:szCs w:val="16"/>
          <w:lang w:val="it-IT"/>
        </w:rPr>
      </w:pPr>
      <w:r w:rsidRPr="007F6F4F">
        <w:rPr>
          <w:rFonts w:cstheme="minorHAnsi"/>
          <w:sz w:val="16"/>
          <w:szCs w:val="16"/>
          <w:lang w:val="it-IT"/>
        </w:rPr>
        <w:t>&lt;thead&gt;</w:t>
      </w:r>
      <w:r w:rsidR="007F6F4F" w:rsidRPr="007F6F4F">
        <w:rPr>
          <w:rFonts w:cstheme="minorHAnsi"/>
          <w:sz w:val="16"/>
          <w:szCs w:val="16"/>
          <w:lang w:val="it-IT"/>
        </w:rPr>
        <w:t xml:space="preserve">: </w:t>
      </w:r>
      <w:r w:rsidR="007F6F4F" w:rsidRPr="007F6F4F">
        <w:rPr>
          <w:rFonts w:cstheme="minorHAnsi"/>
          <w:sz w:val="16"/>
          <w:szCs w:val="16"/>
          <w:lang w:val="it-IT"/>
        </w:rPr>
        <w:t>viene utilizzato per aggiungere un'intestazione a una tabella</w:t>
      </w:r>
      <w:r w:rsidR="007F6F4F">
        <w:rPr>
          <w:rFonts w:cstheme="minorHAnsi"/>
          <w:sz w:val="16"/>
          <w:szCs w:val="16"/>
          <w:lang w:val="it-IT"/>
        </w:rPr>
        <w:t>.</w:t>
      </w:r>
    </w:p>
    <w:p w14:paraId="02883A60" w14:textId="77777777" w:rsidR="00D8457F" w:rsidRPr="007F6F4F" w:rsidRDefault="00D8457F" w:rsidP="00D8457F">
      <w:pPr>
        <w:ind w:left="720"/>
        <w:rPr>
          <w:rFonts w:cstheme="minorHAnsi"/>
          <w:sz w:val="16"/>
          <w:szCs w:val="16"/>
          <w:lang w:val="it-IT"/>
        </w:rPr>
      </w:pPr>
    </w:p>
    <w:p w14:paraId="60041364" w14:textId="1F3367AC" w:rsidR="008E653D" w:rsidRPr="00D8457F" w:rsidRDefault="00D8457F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 il concetto di Responsive Design</w:t>
      </w:r>
      <w:r w:rsidR="008E653D">
        <w:rPr>
          <w:rFonts w:cstheme="minorHAnsi"/>
          <w:i/>
          <w:iCs/>
          <w:sz w:val="16"/>
          <w:szCs w:val="16"/>
        </w:rPr>
        <w:t>?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>[Punti: 1.00]</w:t>
      </w:r>
    </w:p>
    <w:p w14:paraId="0E8F5086" w14:textId="0138587B" w:rsidR="00D8457F" w:rsidRPr="00A81236" w:rsidRDefault="00516FCC" w:rsidP="00E25385">
      <w:pPr>
        <w:ind w:left="720"/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</w:pPr>
      <w:r w:rsidRPr="00516FC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Realizzare un sito “Responsive Design” v</w:t>
      </w:r>
      <w:r w:rsidR="00434F8F" w:rsidRPr="00516FC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uol dire </w:t>
      </w:r>
      <w:r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che </w:t>
      </w:r>
      <w:r w:rsidR="00434F8F" w:rsidRPr="00516FC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un sito web </w:t>
      </w:r>
      <w:r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deve</w:t>
      </w:r>
      <w:r w:rsidR="00434F8F" w:rsidRPr="00516FC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essere realizzato per funzionare correttamente su più dispositivi.</w:t>
      </w:r>
      <w:r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N</w:t>
      </w:r>
      <w:r w:rsidRPr="00516FC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on è un nuovo linguaggio di programmazione ma</w:t>
      </w:r>
      <w:r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la capacità di </w:t>
      </w:r>
      <w:r w:rsidRPr="00516FC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adattar</w:t>
      </w:r>
      <w:r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e </w:t>
      </w:r>
      <w:r w:rsidRPr="00516FC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i contenuti </w:t>
      </w:r>
      <w:r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di una pagina web o di una applicazione </w:t>
      </w:r>
      <w:r w:rsidRPr="00516FC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in larghezza e altezza al proprio contenitore fisico,</w:t>
      </w:r>
      <w:r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che occiamente è rappresentato</w:t>
      </w:r>
      <w:r w:rsidRPr="00516FC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 </w:t>
      </w:r>
      <w:r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da</w:t>
      </w:r>
      <w:r w:rsidRPr="00516FCC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l display</w:t>
      </w:r>
      <w:r w:rsidR="00A81236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 xml:space="preserve">, </w:t>
      </w:r>
      <w:r w:rsidR="00A81236" w:rsidRPr="00A81236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sfruttando nel modo più opportuno le classi fornite</w:t>
      </w:r>
      <w:r w:rsidR="00A81236">
        <w:rPr>
          <w:rFonts w:asciiTheme="minorHAnsi" w:eastAsiaTheme="minorHAnsi" w:hAnsiTheme="minorHAnsi" w:cstheme="minorHAnsi"/>
          <w:sz w:val="16"/>
          <w:szCs w:val="16"/>
          <w:lang w:val="it-IT" w:eastAsia="en-US"/>
        </w:rPr>
        <w:t>.</w:t>
      </w:r>
    </w:p>
    <w:p w14:paraId="121CEF9A" w14:textId="77777777" w:rsidR="00D8457F" w:rsidRDefault="00D8457F" w:rsidP="00D8457F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FCA834C" w14:textId="4446C4A1" w:rsidR="008E653D" w:rsidRPr="00D8457F" w:rsidRDefault="00EE2EE5" w:rsidP="008E653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Spiega i seguenti selettori CSS a cosa servono</w:t>
      </w:r>
      <w:r w:rsidR="008E653D" w:rsidRPr="009200E1">
        <w:rPr>
          <w:rFonts w:cstheme="minorHAnsi"/>
          <w:i/>
          <w:iCs/>
          <w:sz w:val="16"/>
          <w:szCs w:val="16"/>
        </w:rPr>
        <w:t>?</w:t>
      </w:r>
      <w:r w:rsidR="00D8457F"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>[Punti: 1.00]</w:t>
      </w:r>
    </w:p>
    <w:p w14:paraId="0DC5AFD2" w14:textId="4327DCE7" w:rsidR="00D8457F" w:rsidRPr="00516FCC" w:rsidRDefault="00EE2EE5" w:rsidP="00E25385">
      <w:pPr>
        <w:ind w:left="720"/>
        <w:rPr>
          <w:rFonts w:cstheme="minorHAnsi"/>
          <w:sz w:val="16"/>
          <w:szCs w:val="16"/>
          <w:lang w:val="it-IT"/>
        </w:rPr>
      </w:pPr>
      <w:r w:rsidRPr="00700A19">
        <w:rPr>
          <w:rFonts w:cstheme="minorHAnsi"/>
          <w:b/>
          <w:sz w:val="16"/>
          <w:szCs w:val="16"/>
          <w:u w:val="single"/>
          <w:lang w:val="it-IT"/>
        </w:rPr>
        <w:t>[required]</w:t>
      </w:r>
      <w:r w:rsidR="00516FCC" w:rsidRPr="00516FCC">
        <w:rPr>
          <w:rFonts w:cstheme="minorHAnsi"/>
          <w:sz w:val="16"/>
          <w:szCs w:val="16"/>
          <w:lang w:val="it-IT"/>
        </w:rPr>
        <w:t xml:space="preserve">: serve alla validazione </w:t>
      </w:r>
      <w:r w:rsidR="00516FCC" w:rsidRPr="00516FCC">
        <w:rPr>
          <w:rFonts w:cstheme="minorHAnsi"/>
          <w:sz w:val="16"/>
          <w:szCs w:val="16"/>
          <w:lang w:val="it-IT"/>
        </w:rPr>
        <w:t>di stili per i campi di un modulo</w:t>
      </w:r>
      <w:r w:rsidR="00516FCC">
        <w:rPr>
          <w:rFonts w:cstheme="minorHAnsi"/>
          <w:sz w:val="16"/>
          <w:szCs w:val="16"/>
          <w:lang w:val="it-IT"/>
        </w:rPr>
        <w:t>,</w:t>
      </w:r>
      <w:r w:rsidR="00516FCC" w:rsidRPr="00516FCC">
        <w:rPr>
          <w:rFonts w:cstheme="minorHAnsi"/>
          <w:sz w:val="16"/>
          <w:szCs w:val="16"/>
          <w:lang w:val="it-IT"/>
        </w:rPr>
        <w:t xml:space="preserve"> quando essi siano impostati </w:t>
      </w:r>
      <w:r w:rsidR="00516FCC">
        <w:rPr>
          <w:rFonts w:cstheme="minorHAnsi"/>
          <w:sz w:val="16"/>
          <w:szCs w:val="16"/>
          <w:lang w:val="it-IT"/>
        </w:rPr>
        <w:t xml:space="preserve">con </w:t>
      </w:r>
      <w:r w:rsidR="00516FCC" w:rsidRPr="00516FCC">
        <w:rPr>
          <w:rFonts w:cstheme="minorHAnsi"/>
          <w:sz w:val="16"/>
          <w:szCs w:val="16"/>
          <w:lang w:val="it-IT"/>
        </w:rPr>
        <w:t>:required</w:t>
      </w:r>
      <w:r w:rsidR="00516FCC">
        <w:rPr>
          <w:rFonts w:cstheme="minorHAnsi"/>
          <w:sz w:val="16"/>
          <w:szCs w:val="16"/>
          <w:lang w:val="it-IT"/>
        </w:rPr>
        <w:t xml:space="preserve"> sono</w:t>
      </w:r>
      <w:r w:rsidR="00516FCC" w:rsidRPr="00516FCC">
        <w:rPr>
          <w:rFonts w:cstheme="minorHAnsi"/>
          <w:sz w:val="16"/>
          <w:szCs w:val="16"/>
          <w:lang w:val="it-IT"/>
        </w:rPr>
        <w:t xml:space="preserve"> obbligatori</w:t>
      </w:r>
      <w:r w:rsidR="00516FCC">
        <w:rPr>
          <w:rFonts w:cstheme="minorHAnsi"/>
          <w:sz w:val="16"/>
          <w:szCs w:val="16"/>
          <w:lang w:val="it-IT"/>
        </w:rPr>
        <w:t>;</w:t>
      </w:r>
      <w:r w:rsidR="00516FCC" w:rsidRPr="00516FCC">
        <w:rPr>
          <w:rFonts w:cstheme="minorHAnsi"/>
          <w:sz w:val="16"/>
          <w:szCs w:val="16"/>
          <w:lang w:val="it-IT"/>
        </w:rPr>
        <w:t xml:space="preserve"> </w:t>
      </w:r>
      <w:r w:rsidR="00516FCC">
        <w:rPr>
          <w:rFonts w:cstheme="minorHAnsi"/>
          <w:sz w:val="16"/>
          <w:szCs w:val="16"/>
          <w:lang w:val="it-IT"/>
        </w:rPr>
        <w:t>mentre</w:t>
      </w:r>
      <w:r w:rsidR="00516FCC" w:rsidRPr="00516FCC">
        <w:rPr>
          <w:rFonts w:cstheme="minorHAnsi"/>
          <w:sz w:val="16"/>
          <w:szCs w:val="16"/>
          <w:lang w:val="it-IT"/>
        </w:rPr>
        <w:t xml:space="preserve"> non </w:t>
      </w:r>
      <w:r w:rsidR="00516FCC">
        <w:rPr>
          <w:rFonts w:cstheme="minorHAnsi"/>
          <w:sz w:val="16"/>
          <w:szCs w:val="16"/>
          <w:lang w:val="it-IT"/>
        </w:rPr>
        <w:t xml:space="preserve">sono </w:t>
      </w:r>
      <w:r w:rsidR="00516FCC" w:rsidRPr="00516FCC">
        <w:rPr>
          <w:rFonts w:cstheme="minorHAnsi"/>
          <w:sz w:val="16"/>
          <w:szCs w:val="16"/>
          <w:lang w:val="it-IT"/>
        </w:rPr>
        <w:t xml:space="preserve">obbligatori </w:t>
      </w:r>
      <w:r w:rsidR="00516FCC">
        <w:rPr>
          <w:rFonts w:cstheme="minorHAnsi"/>
          <w:sz w:val="16"/>
          <w:szCs w:val="16"/>
          <w:lang w:val="it-IT"/>
        </w:rPr>
        <w:t xml:space="preserve">se </w:t>
      </w:r>
      <w:r w:rsidR="00516FCC" w:rsidRPr="00516FCC">
        <w:rPr>
          <w:rFonts w:cstheme="minorHAnsi"/>
          <w:sz w:val="16"/>
          <w:szCs w:val="16"/>
          <w:lang w:val="it-IT"/>
        </w:rPr>
        <w:t>:optional.</w:t>
      </w:r>
    </w:p>
    <w:p w14:paraId="73F6B745" w14:textId="5793F9F8" w:rsidR="00D8457F" w:rsidRPr="00A81236" w:rsidRDefault="00EE2EE5" w:rsidP="00E25385">
      <w:pPr>
        <w:ind w:left="720"/>
        <w:rPr>
          <w:rFonts w:cstheme="minorHAnsi"/>
          <w:sz w:val="16"/>
          <w:szCs w:val="16"/>
          <w:lang w:val="it-IT"/>
        </w:rPr>
      </w:pPr>
      <w:r w:rsidRPr="00700A19">
        <w:rPr>
          <w:rFonts w:cstheme="minorHAnsi"/>
          <w:b/>
          <w:sz w:val="16"/>
          <w:szCs w:val="16"/>
          <w:u w:val="single"/>
          <w:lang w:val="it-IT"/>
        </w:rPr>
        <w:t>div:hover</w:t>
      </w:r>
      <w:r w:rsidR="00516FCC" w:rsidRPr="00A81236">
        <w:rPr>
          <w:rFonts w:cstheme="minorHAnsi"/>
          <w:sz w:val="16"/>
          <w:szCs w:val="16"/>
          <w:lang w:val="it-IT"/>
        </w:rPr>
        <w:t xml:space="preserve">: </w:t>
      </w:r>
      <w:r w:rsidR="00F476C1">
        <w:rPr>
          <w:rFonts w:cstheme="minorHAnsi"/>
          <w:sz w:val="16"/>
          <w:szCs w:val="16"/>
          <w:lang w:val="it-IT"/>
        </w:rPr>
        <w:t>i</w:t>
      </w:r>
      <w:r w:rsidR="00F476C1" w:rsidRPr="00F476C1">
        <w:rPr>
          <w:lang w:val="it-IT"/>
        </w:rPr>
        <w:t xml:space="preserve"> </w:t>
      </w:r>
      <w:r w:rsidR="00F476C1" w:rsidRPr="00F476C1">
        <w:rPr>
          <w:rFonts w:cstheme="minorHAnsi"/>
          <w:sz w:val="16"/>
          <w:szCs w:val="16"/>
          <w:lang w:val="it-IT"/>
        </w:rPr>
        <w:t xml:space="preserve">Il tag Div </w:t>
      </w:r>
      <w:r w:rsidR="00F476C1">
        <w:rPr>
          <w:rFonts w:cstheme="minorHAnsi"/>
          <w:sz w:val="16"/>
          <w:szCs w:val="16"/>
          <w:lang w:val="it-IT"/>
        </w:rPr>
        <w:t>serve a localizzare</w:t>
      </w:r>
      <w:r w:rsidR="00F476C1" w:rsidRPr="00F476C1">
        <w:rPr>
          <w:rFonts w:cstheme="minorHAnsi"/>
          <w:sz w:val="16"/>
          <w:szCs w:val="16"/>
          <w:lang w:val="it-IT"/>
        </w:rPr>
        <w:t xml:space="preserve"> un’area che può avere caratteristiche differenti dal resto della pagina web</w:t>
      </w:r>
      <w:r w:rsidR="00F476C1">
        <w:rPr>
          <w:rFonts w:cstheme="minorHAnsi"/>
          <w:sz w:val="16"/>
          <w:szCs w:val="16"/>
          <w:lang w:val="it-IT"/>
        </w:rPr>
        <w:t xml:space="preserve">, con hover si vuole </w:t>
      </w:r>
      <w:r w:rsidR="00A81236">
        <w:rPr>
          <w:rFonts w:cstheme="minorHAnsi"/>
          <w:sz w:val="16"/>
          <w:szCs w:val="16"/>
          <w:lang w:val="it-IT"/>
        </w:rPr>
        <w:t>s</w:t>
      </w:r>
      <w:r w:rsidR="00A81236" w:rsidRPr="00A81236">
        <w:rPr>
          <w:rFonts w:cstheme="minorHAnsi"/>
          <w:sz w:val="16"/>
          <w:szCs w:val="16"/>
          <w:lang w:val="it-IT"/>
        </w:rPr>
        <w:t>eleziona</w:t>
      </w:r>
      <w:r w:rsidR="00A81236">
        <w:rPr>
          <w:rFonts w:cstheme="minorHAnsi"/>
          <w:sz w:val="16"/>
          <w:szCs w:val="16"/>
          <w:lang w:val="it-IT"/>
        </w:rPr>
        <w:t>re</w:t>
      </w:r>
      <w:r w:rsidR="00F476C1">
        <w:rPr>
          <w:rFonts w:cstheme="minorHAnsi"/>
          <w:sz w:val="16"/>
          <w:szCs w:val="16"/>
          <w:lang w:val="it-IT"/>
        </w:rPr>
        <w:t xml:space="preserve"> l’area div quando ci</w:t>
      </w:r>
      <w:r w:rsidR="00A81236" w:rsidRPr="00A81236">
        <w:rPr>
          <w:rFonts w:cstheme="minorHAnsi"/>
          <w:sz w:val="16"/>
          <w:szCs w:val="16"/>
          <w:lang w:val="it-IT"/>
        </w:rPr>
        <w:t xml:space="preserve"> si </w:t>
      </w:r>
      <w:r w:rsidR="00F476C1">
        <w:rPr>
          <w:rFonts w:cstheme="minorHAnsi"/>
          <w:sz w:val="16"/>
          <w:szCs w:val="16"/>
          <w:lang w:val="it-IT"/>
        </w:rPr>
        <w:t>passa</w:t>
      </w:r>
      <w:r w:rsidR="00A81236" w:rsidRPr="00A81236">
        <w:rPr>
          <w:rFonts w:cstheme="minorHAnsi"/>
          <w:sz w:val="16"/>
          <w:szCs w:val="16"/>
          <w:lang w:val="it-IT"/>
        </w:rPr>
        <w:t xml:space="preserve"> il puntatore del mouse</w:t>
      </w:r>
      <w:r w:rsidR="00F476C1">
        <w:rPr>
          <w:rFonts w:cstheme="minorHAnsi"/>
          <w:sz w:val="16"/>
          <w:szCs w:val="16"/>
          <w:lang w:val="it-IT"/>
        </w:rPr>
        <w:t>.</w:t>
      </w:r>
    </w:p>
    <w:p w14:paraId="5AE1C3CE" w14:textId="6F1EAB90" w:rsidR="00D8457F" w:rsidRPr="00477C2B" w:rsidRDefault="00EE2EE5" w:rsidP="00700A19">
      <w:pPr>
        <w:ind w:left="720"/>
        <w:rPr>
          <w:rFonts w:cstheme="minorHAnsi"/>
          <w:sz w:val="16"/>
          <w:szCs w:val="16"/>
          <w:lang w:val="it-IT"/>
        </w:rPr>
      </w:pPr>
      <w:r w:rsidRPr="00700A19">
        <w:rPr>
          <w:rFonts w:cstheme="minorHAnsi"/>
          <w:b/>
          <w:sz w:val="16"/>
          <w:szCs w:val="16"/>
          <w:u w:val="single"/>
          <w:lang w:val="it-IT"/>
        </w:rPr>
        <w:t>li:nth-child(odd)</w:t>
      </w:r>
      <w:r w:rsidR="00477C2B" w:rsidRPr="00477C2B">
        <w:rPr>
          <w:rFonts w:cstheme="minorHAnsi"/>
          <w:sz w:val="16"/>
          <w:szCs w:val="16"/>
          <w:lang w:val="it-IT"/>
        </w:rPr>
        <w:t xml:space="preserve">: </w:t>
      </w:r>
      <w:r w:rsidR="00700A19">
        <w:rPr>
          <w:rFonts w:cstheme="minorHAnsi"/>
          <w:sz w:val="16"/>
          <w:szCs w:val="16"/>
          <w:lang w:val="it-IT"/>
        </w:rPr>
        <w:t>li</w:t>
      </w:r>
      <w:r w:rsidR="00477C2B" w:rsidRPr="00477C2B">
        <w:rPr>
          <w:rFonts w:cstheme="minorHAnsi"/>
          <w:sz w:val="16"/>
          <w:szCs w:val="16"/>
          <w:lang w:val="it-IT"/>
        </w:rPr>
        <w:t xml:space="preserve"> è l’oggetto che </w:t>
      </w:r>
      <w:r w:rsidR="00700A19">
        <w:rPr>
          <w:rFonts w:cstheme="minorHAnsi"/>
          <w:sz w:val="16"/>
          <w:szCs w:val="16"/>
          <w:lang w:val="it-IT"/>
        </w:rPr>
        <w:t>si cvuole</w:t>
      </w:r>
      <w:r w:rsidR="00477C2B" w:rsidRPr="00477C2B">
        <w:rPr>
          <w:rFonts w:cstheme="minorHAnsi"/>
          <w:sz w:val="16"/>
          <w:szCs w:val="16"/>
          <w:lang w:val="it-IT"/>
        </w:rPr>
        <w:t xml:space="preserve"> intercettare (</w:t>
      </w:r>
      <w:r w:rsidR="00700A19">
        <w:rPr>
          <w:rFonts w:cstheme="minorHAnsi"/>
          <w:sz w:val="16"/>
          <w:szCs w:val="16"/>
          <w:lang w:val="it-IT"/>
        </w:rPr>
        <w:t>elemento di una lista</w:t>
      </w:r>
      <w:r w:rsidR="00477C2B" w:rsidRPr="00477C2B">
        <w:rPr>
          <w:rFonts w:cstheme="minorHAnsi"/>
          <w:sz w:val="16"/>
          <w:szCs w:val="16"/>
          <w:lang w:val="it-IT"/>
        </w:rPr>
        <w:t>)</w:t>
      </w:r>
      <w:r w:rsidR="00700A19">
        <w:rPr>
          <w:rFonts w:cstheme="minorHAnsi"/>
          <w:sz w:val="16"/>
          <w:szCs w:val="16"/>
          <w:lang w:val="it-IT"/>
        </w:rPr>
        <w:t xml:space="preserve">; </w:t>
      </w:r>
      <w:r w:rsidR="00477C2B" w:rsidRPr="00700A19">
        <w:rPr>
          <w:rFonts w:cstheme="minorHAnsi"/>
          <w:sz w:val="16"/>
          <w:szCs w:val="16"/>
          <w:lang w:val="it-IT"/>
        </w:rPr>
        <w:t>nth-child</w:t>
      </w:r>
      <w:r w:rsidR="00700A19">
        <w:rPr>
          <w:rFonts w:cstheme="minorHAnsi"/>
          <w:sz w:val="16"/>
          <w:szCs w:val="16"/>
          <w:lang w:val="it-IT"/>
        </w:rPr>
        <w:t xml:space="preserve"> è la proprietà richiamata dal </w:t>
      </w:r>
      <w:r w:rsidR="00477C2B" w:rsidRPr="00700A19">
        <w:rPr>
          <w:rFonts w:cstheme="minorHAnsi"/>
          <w:sz w:val="16"/>
          <w:szCs w:val="16"/>
          <w:lang w:val="it-IT"/>
        </w:rPr>
        <w:t xml:space="preserve">codice </w:t>
      </w:r>
      <w:r w:rsidR="00700A19">
        <w:rPr>
          <w:rFonts w:cstheme="minorHAnsi"/>
          <w:sz w:val="16"/>
          <w:szCs w:val="16"/>
          <w:lang w:val="it-IT"/>
        </w:rPr>
        <w:t xml:space="preserve">che serve ad intercettare </w:t>
      </w:r>
      <w:r w:rsidR="00700A19" w:rsidRPr="00700A19">
        <w:rPr>
          <w:rFonts w:cstheme="minorHAnsi"/>
          <w:sz w:val="16"/>
          <w:szCs w:val="16"/>
          <w:lang w:val="it-IT"/>
        </w:rPr>
        <w:t>ogni “ennesimo” elemento figlio (child) di un dato contenitore (parent) a prescindere dal tipo di oggetto in questione</w:t>
      </w:r>
      <w:r w:rsidR="00700A19">
        <w:rPr>
          <w:rFonts w:cstheme="minorHAnsi"/>
          <w:sz w:val="16"/>
          <w:szCs w:val="16"/>
          <w:lang w:val="it-IT"/>
        </w:rPr>
        <w:t xml:space="preserve">; </w:t>
      </w:r>
      <w:r w:rsidR="00477C2B" w:rsidRPr="00700A19">
        <w:rPr>
          <w:rFonts w:cstheme="minorHAnsi"/>
          <w:sz w:val="16"/>
          <w:szCs w:val="16"/>
          <w:lang w:val="it-IT"/>
        </w:rPr>
        <w:t>(</w:t>
      </w:r>
      <w:r w:rsidR="00700A19">
        <w:rPr>
          <w:rFonts w:cstheme="minorHAnsi"/>
          <w:sz w:val="16"/>
          <w:szCs w:val="16"/>
          <w:lang w:val="it-IT"/>
        </w:rPr>
        <w:t>odd</w:t>
      </w:r>
      <w:r w:rsidR="00477C2B" w:rsidRPr="00700A19">
        <w:rPr>
          <w:rFonts w:cstheme="minorHAnsi"/>
          <w:sz w:val="16"/>
          <w:szCs w:val="16"/>
          <w:lang w:val="it-IT"/>
        </w:rPr>
        <w:t>): rappresenta il “parametro” (discriminante) di selezione</w:t>
      </w:r>
      <w:r w:rsidR="00700A19">
        <w:rPr>
          <w:rFonts w:cstheme="minorHAnsi"/>
          <w:sz w:val="16"/>
          <w:szCs w:val="16"/>
          <w:lang w:val="it-IT"/>
        </w:rPr>
        <w:t>, per intercettare le linee dispari o pari si mette odd  o even</w:t>
      </w:r>
      <w:r w:rsidR="00477C2B" w:rsidRPr="00700A19">
        <w:rPr>
          <w:rFonts w:cstheme="minorHAnsi"/>
          <w:sz w:val="16"/>
          <w:szCs w:val="16"/>
          <w:lang w:val="it-IT"/>
        </w:rPr>
        <w:t>.</w:t>
      </w:r>
    </w:p>
    <w:p w14:paraId="3B3D0E91" w14:textId="138075B8" w:rsidR="00EE2EE5" w:rsidRPr="00A23C88" w:rsidRDefault="00E25385" w:rsidP="00A23C88">
      <w:pPr>
        <w:ind w:left="720"/>
        <w:rPr>
          <w:rFonts w:cstheme="minorHAnsi"/>
          <w:sz w:val="16"/>
          <w:szCs w:val="16"/>
          <w:lang w:val="it-IT"/>
        </w:rPr>
      </w:pPr>
      <w:r w:rsidRPr="00A23C88">
        <w:rPr>
          <w:rFonts w:cstheme="minorHAnsi"/>
          <w:b/>
          <w:sz w:val="16"/>
          <w:szCs w:val="16"/>
          <w:u w:val="single"/>
          <w:lang w:val="it-IT"/>
        </w:rPr>
        <w:t>input[type=text]</w:t>
      </w:r>
      <w:r w:rsidR="00700A19" w:rsidRPr="00A23C88">
        <w:rPr>
          <w:rFonts w:cstheme="minorHAnsi"/>
          <w:sz w:val="16"/>
          <w:szCs w:val="16"/>
          <w:lang w:val="it-IT"/>
        </w:rPr>
        <w:t xml:space="preserve">: </w:t>
      </w:r>
      <w:r w:rsidR="00CA13D7">
        <w:rPr>
          <w:rFonts w:cstheme="minorHAnsi"/>
          <w:sz w:val="16"/>
          <w:szCs w:val="16"/>
          <w:lang w:val="it-IT"/>
        </w:rPr>
        <w:t>pseudo classe</w:t>
      </w:r>
      <w:r w:rsidR="00A23C88" w:rsidRPr="00A23C88">
        <w:rPr>
          <w:rFonts w:cstheme="minorHAnsi"/>
          <w:sz w:val="16"/>
          <w:szCs w:val="16"/>
          <w:lang w:val="it-IT"/>
        </w:rPr>
        <w:t xml:space="preserve"> </w:t>
      </w:r>
      <w:r w:rsidR="00A23C88">
        <w:rPr>
          <w:rFonts w:cstheme="minorHAnsi"/>
          <w:sz w:val="16"/>
          <w:szCs w:val="16"/>
          <w:lang w:val="it-IT"/>
        </w:rPr>
        <w:t xml:space="preserve">che </w:t>
      </w:r>
      <w:r w:rsidR="00A23C88" w:rsidRPr="00A23C88">
        <w:rPr>
          <w:rFonts w:cstheme="minorHAnsi"/>
          <w:sz w:val="16"/>
          <w:szCs w:val="16"/>
          <w:lang w:val="it-IT"/>
        </w:rPr>
        <w:t>corrisponderà</w:t>
      </w:r>
      <w:r w:rsidR="00A23C88">
        <w:rPr>
          <w:rFonts w:cstheme="minorHAnsi"/>
          <w:sz w:val="16"/>
          <w:szCs w:val="16"/>
          <w:lang w:val="it-IT"/>
        </w:rPr>
        <w:t xml:space="preserve"> a selezionare</w:t>
      </w:r>
      <w:r w:rsidR="00A23C88" w:rsidRPr="00A23C88">
        <w:rPr>
          <w:rFonts w:cstheme="minorHAnsi"/>
          <w:sz w:val="16"/>
          <w:szCs w:val="16"/>
          <w:lang w:val="it-IT"/>
        </w:rPr>
        <w:t xml:space="preserve"> solo </w:t>
      </w:r>
      <w:r w:rsidR="00A23C88">
        <w:rPr>
          <w:rFonts w:cstheme="minorHAnsi"/>
          <w:sz w:val="16"/>
          <w:szCs w:val="16"/>
          <w:lang w:val="it-IT"/>
        </w:rPr>
        <w:t xml:space="preserve">i campi </w:t>
      </w:r>
      <w:r w:rsidR="00A23C88" w:rsidRPr="00A23C88">
        <w:rPr>
          <w:rFonts w:cstheme="minorHAnsi"/>
          <w:sz w:val="16"/>
          <w:szCs w:val="16"/>
          <w:lang w:val="it-IT"/>
        </w:rPr>
        <w:t xml:space="preserve">di input che </w:t>
      </w:r>
      <w:r w:rsidR="00A23C88">
        <w:rPr>
          <w:rFonts w:cstheme="minorHAnsi"/>
          <w:sz w:val="16"/>
          <w:szCs w:val="16"/>
          <w:lang w:val="it-IT"/>
        </w:rPr>
        <w:t>accettano</w:t>
      </w:r>
      <w:r w:rsidR="00A23C88" w:rsidRPr="00A23C88">
        <w:rPr>
          <w:rFonts w:cstheme="minorHAnsi"/>
          <w:sz w:val="16"/>
          <w:szCs w:val="16"/>
          <w:lang w:val="it-IT"/>
        </w:rPr>
        <w:t xml:space="preserve"> </w:t>
      </w:r>
      <w:r w:rsidR="00F476C1">
        <w:rPr>
          <w:rFonts w:cstheme="minorHAnsi"/>
          <w:sz w:val="16"/>
          <w:szCs w:val="16"/>
          <w:lang w:val="it-IT"/>
        </w:rPr>
        <w:t>l’</w:t>
      </w:r>
      <w:r w:rsidR="00A23C88">
        <w:rPr>
          <w:rFonts w:cstheme="minorHAnsi"/>
          <w:sz w:val="16"/>
          <w:szCs w:val="16"/>
          <w:lang w:val="it-IT"/>
        </w:rPr>
        <w:t>attributo text.</w:t>
      </w:r>
    </w:p>
    <w:p w14:paraId="18BF394B" w14:textId="1CD4387F" w:rsidR="00E25385" w:rsidRPr="00A23C88" w:rsidRDefault="00E25385" w:rsidP="00E25385">
      <w:pPr>
        <w:ind w:left="720"/>
        <w:rPr>
          <w:rFonts w:cstheme="minorHAnsi"/>
          <w:sz w:val="16"/>
          <w:szCs w:val="16"/>
          <w:lang w:val="it-IT"/>
        </w:rPr>
      </w:pPr>
      <w:r w:rsidRPr="00A23C88">
        <w:rPr>
          <w:rFonts w:cstheme="minorHAnsi"/>
          <w:b/>
          <w:sz w:val="16"/>
          <w:szCs w:val="16"/>
          <w:u w:val="single"/>
          <w:lang w:val="it-IT"/>
        </w:rPr>
        <w:t>div.text &gt; div</w:t>
      </w:r>
      <w:r w:rsidR="00A23C88">
        <w:rPr>
          <w:rFonts w:cstheme="minorHAnsi"/>
          <w:sz w:val="16"/>
          <w:szCs w:val="16"/>
          <w:lang w:val="it-IT"/>
        </w:rPr>
        <w:t xml:space="preserve">: </w:t>
      </w:r>
      <w:r w:rsidR="00F476C1">
        <w:rPr>
          <w:rFonts w:cstheme="minorHAnsi"/>
          <w:sz w:val="16"/>
          <w:szCs w:val="16"/>
          <w:lang w:val="it-IT"/>
        </w:rPr>
        <w:t xml:space="preserve">pseudo classe con selettore di classe text nell’area div che serve a </w:t>
      </w:r>
      <w:r w:rsidR="00A23C88" w:rsidRPr="00A23C88">
        <w:rPr>
          <w:rFonts w:cstheme="minorHAnsi"/>
          <w:sz w:val="16"/>
          <w:szCs w:val="16"/>
          <w:lang w:val="it-IT"/>
        </w:rPr>
        <w:t>seleziona</w:t>
      </w:r>
      <w:r w:rsidR="00F476C1">
        <w:rPr>
          <w:rFonts w:cstheme="minorHAnsi"/>
          <w:sz w:val="16"/>
          <w:szCs w:val="16"/>
          <w:lang w:val="it-IT"/>
        </w:rPr>
        <w:t>re</w:t>
      </w:r>
      <w:r w:rsidR="00A23C88" w:rsidRPr="00A23C88">
        <w:rPr>
          <w:rFonts w:cstheme="minorHAnsi"/>
          <w:sz w:val="16"/>
          <w:szCs w:val="16"/>
          <w:lang w:val="it-IT"/>
        </w:rPr>
        <w:t xml:space="preserve"> gli elementi </w:t>
      </w:r>
      <w:r w:rsidR="00A23C88">
        <w:rPr>
          <w:rFonts w:cstheme="minorHAnsi"/>
          <w:sz w:val="16"/>
          <w:szCs w:val="16"/>
          <w:lang w:val="it-IT"/>
        </w:rPr>
        <w:t xml:space="preserve">di </w:t>
      </w:r>
      <w:r w:rsidR="00F476C1">
        <w:rPr>
          <w:rFonts w:cstheme="minorHAnsi"/>
          <w:sz w:val="16"/>
          <w:szCs w:val="16"/>
          <w:lang w:val="it-IT"/>
        </w:rPr>
        <w:t>testo nell’area div</w:t>
      </w:r>
      <w:bookmarkStart w:id="0" w:name="_GoBack"/>
      <w:bookmarkEnd w:id="0"/>
      <w:r w:rsidR="00A23C88">
        <w:rPr>
          <w:rFonts w:cstheme="minorHAnsi"/>
          <w:sz w:val="16"/>
          <w:szCs w:val="16"/>
          <w:lang w:val="it-IT"/>
        </w:rPr>
        <w:t>.</w:t>
      </w:r>
    </w:p>
    <w:p w14:paraId="27D1EB4F" w14:textId="77777777" w:rsidR="00EE2EE5" w:rsidRPr="00A23C88" w:rsidRDefault="00EE2EE5" w:rsidP="00D8457F">
      <w:pPr>
        <w:rPr>
          <w:rFonts w:cstheme="minorHAnsi"/>
          <w:i/>
          <w:iCs/>
          <w:sz w:val="16"/>
          <w:szCs w:val="16"/>
          <w:lang w:val="it-IT"/>
        </w:rPr>
      </w:pPr>
    </w:p>
    <w:p w14:paraId="1394583A" w14:textId="3346AF46" w:rsidR="00CC050D" w:rsidRPr="00D8457F" w:rsidRDefault="00D8457F" w:rsidP="008E653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Esercitazione 1: Disegna un layout base</w:t>
      </w:r>
      <w:r w:rsidR="008501B0">
        <w:rPr>
          <w:rFonts w:cstheme="minorHAnsi"/>
          <w:i/>
          <w:iCs/>
          <w:sz w:val="16"/>
          <w:szCs w:val="16"/>
        </w:rPr>
        <w:t xml:space="preserve"> con Bootstrap</w:t>
      </w:r>
      <w:r w:rsidR="00CC050D">
        <w:rPr>
          <w:rFonts w:cstheme="minorHAnsi"/>
          <w:i/>
          <w:iCs/>
          <w:sz w:val="16"/>
          <w:szCs w:val="16"/>
        </w:rPr>
        <w:t>?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>[Punti: 1.00]</w:t>
      </w:r>
    </w:p>
    <w:p w14:paraId="4CEEB00C" w14:textId="77777777" w:rsidR="00D8457F" w:rsidRPr="00D8457F" w:rsidRDefault="00D8457F" w:rsidP="00D8457F">
      <w:pPr>
        <w:rPr>
          <w:rFonts w:cstheme="minorHAnsi"/>
          <w:i/>
          <w:iCs/>
          <w:sz w:val="16"/>
          <w:szCs w:val="16"/>
          <w:lang w:val="it-IT"/>
        </w:rPr>
      </w:pPr>
    </w:p>
    <w:p w14:paraId="4628D458" w14:textId="1F95EE45" w:rsidR="00CC050D" w:rsidRDefault="00CC050D" w:rsidP="00CC050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Esercitazione</w:t>
      </w:r>
      <w:r w:rsidR="00D8457F">
        <w:rPr>
          <w:rFonts w:cstheme="minorHAnsi"/>
          <w:i/>
          <w:iCs/>
          <w:sz w:val="16"/>
          <w:szCs w:val="16"/>
        </w:rPr>
        <w:t>2</w:t>
      </w:r>
      <w:r>
        <w:rPr>
          <w:rFonts w:cstheme="minorHAnsi"/>
          <w:i/>
          <w:iCs/>
          <w:sz w:val="16"/>
          <w:szCs w:val="16"/>
        </w:rPr>
        <w:t>: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 w:rsidRPr="00071B23">
        <w:rPr>
          <w:rFonts w:cstheme="minorHAnsi"/>
          <w:sz w:val="16"/>
          <w:szCs w:val="16"/>
        </w:rPr>
        <w:t xml:space="preserve">[Punti: </w:t>
      </w:r>
      <w:r w:rsidR="00071B23">
        <w:rPr>
          <w:rFonts w:cstheme="minorHAnsi"/>
          <w:sz w:val="16"/>
          <w:szCs w:val="16"/>
        </w:rPr>
        <w:t>2</w:t>
      </w:r>
      <w:r w:rsidR="00071B23" w:rsidRPr="00071B23">
        <w:rPr>
          <w:rFonts w:cstheme="minorHAnsi"/>
          <w:sz w:val="16"/>
          <w:szCs w:val="16"/>
        </w:rPr>
        <w:t>.00]</w:t>
      </w:r>
    </w:p>
    <w:p w14:paraId="1ECBB5F2" w14:textId="7EF264E2" w:rsidR="00225A62" w:rsidRDefault="00D8457F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Definisci un layout che contenga una form di inserimento di un’anagrafica, con al suo interno i seguenti campi</w:t>
      </w:r>
    </w:p>
    <w:p w14:paraId="34153CDF" w14:textId="343FD3CC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Nome</w:t>
      </w:r>
    </w:p>
    <w:p w14:paraId="0FACFCC6" w14:textId="725845FF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Cognome</w:t>
      </w:r>
    </w:p>
    <w:p w14:paraId="3F8247C4" w14:textId="6F9DC21D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Indirizzo</w:t>
      </w:r>
    </w:p>
    <w:p w14:paraId="122CBE83" w14:textId="76DAB3E8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Stato (da elenco finito di opzioni)</w:t>
      </w:r>
    </w:p>
    <w:p w14:paraId="3F34C3EB" w14:textId="429A4395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Telefono</w:t>
      </w:r>
    </w:p>
    <w:p w14:paraId="331F9082" w14:textId="20FCA3E9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E-mail</w:t>
      </w:r>
    </w:p>
    <w:p w14:paraId="1728E143" w14:textId="115D2E9C" w:rsidR="00D8457F" w:rsidRDefault="00D8457F" w:rsidP="00D8457F">
      <w:pPr>
        <w:pStyle w:val="ListParagraph"/>
        <w:numPr>
          <w:ilvl w:val="0"/>
          <w:numId w:val="21"/>
        </w:numPr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>Data di nascita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159A3D5F" w:rsidR="00071B23" w:rsidRDefault="00071B23" w:rsidP="00CC050D">
      <w:pPr>
        <w:pStyle w:val="ListParagraph"/>
        <w:ind w:left="360"/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 w:rsidRPr="00071B23">
        <w:rPr>
          <w:rFonts w:cstheme="minorHAnsi"/>
          <w:sz w:val="16"/>
          <w:szCs w:val="16"/>
        </w:rPr>
        <w:t>[</w:t>
      </w:r>
      <w:r>
        <w:rPr>
          <w:rFonts w:cstheme="minorHAnsi"/>
          <w:sz w:val="16"/>
          <w:szCs w:val="16"/>
        </w:rPr>
        <w:t>Tot: __/10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6ED05" w14:textId="77777777" w:rsidR="0026209A" w:rsidRDefault="0026209A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B1C20E4" w14:textId="77777777" w:rsidR="0026209A" w:rsidRDefault="0026209A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F6102" w14:textId="77777777" w:rsidR="00DE3BE6" w:rsidRDefault="00DE3B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56BFB160" w:rsidR="00547F36" w:rsidRDefault="002F2AFA">
    <w:pPr>
      <w:pStyle w:val="Footer"/>
      <w:rPr>
        <w:lang w:val="it-IT"/>
      </w:rPr>
    </w:pPr>
    <w:r>
      <w:rPr>
        <w:lang w:val="it-IT"/>
      </w:rPr>
      <w:t xml:space="preserve">Test di valutazione - Modulo </w:t>
    </w:r>
    <w:r w:rsidR="00D8457F">
      <w:rPr>
        <w:lang w:val="it-IT"/>
      </w:rPr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A605" w14:textId="77777777" w:rsidR="00DE3BE6" w:rsidRDefault="00DE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D3C60" w14:textId="77777777" w:rsidR="0026209A" w:rsidRDefault="0026209A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50C1DEB5" w14:textId="77777777" w:rsidR="0026209A" w:rsidRDefault="0026209A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DB4E8" w14:textId="77777777" w:rsidR="00DE3BE6" w:rsidRDefault="00DE3B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A438F" w14:textId="77777777" w:rsidR="00DE3BE6" w:rsidRDefault="00DE3B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30D2E" w14:textId="77777777" w:rsidR="00DE3BE6" w:rsidRDefault="00DE3B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431C7"/>
    <w:multiLevelType w:val="hybridMultilevel"/>
    <w:tmpl w:val="A982706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4E6256"/>
    <w:multiLevelType w:val="multilevel"/>
    <w:tmpl w:val="9A1C8920"/>
    <w:numStyleLink w:val="Answers"/>
  </w:abstractNum>
  <w:abstractNum w:abstractNumId="4" w15:restartNumberingAfterBreak="0">
    <w:nsid w:val="2DCC2B96"/>
    <w:multiLevelType w:val="hybridMultilevel"/>
    <w:tmpl w:val="B26A286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337B0F"/>
    <w:multiLevelType w:val="hybridMultilevel"/>
    <w:tmpl w:val="85EE7A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71E68"/>
    <w:multiLevelType w:val="multilevel"/>
    <w:tmpl w:val="9A1C8920"/>
    <w:numStyleLink w:val="Answers"/>
  </w:abstractNum>
  <w:abstractNum w:abstractNumId="7" w15:restartNumberingAfterBreak="0">
    <w:nsid w:val="3B8B7B22"/>
    <w:multiLevelType w:val="multilevel"/>
    <w:tmpl w:val="9A1C8920"/>
    <w:numStyleLink w:val="Answers"/>
  </w:abstractNum>
  <w:abstractNum w:abstractNumId="8" w15:restartNumberingAfterBreak="0">
    <w:nsid w:val="3E7A13F4"/>
    <w:multiLevelType w:val="hybridMultilevel"/>
    <w:tmpl w:val="381C1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55185"/>
    <w:multiLevelType w:val="multilevel"/>
    <w:tmpl w:val="9A1C8920"/>
    <w:numStyleLink w:val="Answers"/>
  </w:abstractNum>
  <w:abstractNum w:abstractNumId="11" w15:restartNumberingAfterBreak="0">
    <w:nsid w:val="49AF741D"/>
    <w:multiLevelType w:val="multilevel"/>
    <w:tmpl w:val="9A1C8920"/>
    <w:numStyleLink w:val="Answers"/>
  </w:abstractNum>
  <w:abstractNum w:abstractNumId="12" w15:restartNumberingAfterBreak="0">
    <w:nsid w:val="67173671"/>
    <w:multiLevelType w:val="multilevel"/>
    <w:tmpl w:val="9A1C8920"/>
    <w:numStyleLink w:val="Answers"/>
  </w:abstractNum>
  <w:abstractNum w:abstractNumId="13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2"/>
  </w:num>
  <w:num w:numId="17">
    <w:abstractNumId w:val="9"/>
  </w:num>
  <w:num w:numId="18">
    <w:abstractNumId w:val="5"/>
  </w:num>
  <w:num w:numId="19">
    <w:abstractNumId w:val="8"/>
  </w:num>
  <w:num w:numId="20">
    <w:abstractNumId w:val="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71B23"/>
    <w:rsid w:val="00135EC2"/>
    <w:rsid w:val="001A3C39"/>
    <w:rsid w:val="001B6AE1"/>
    <w:rsid w:val="00201EE0"/>
    <w:rsid w:val="00225A62"/>
    <w:rsid w:val="0026209A"/>
    <w:rsid w:val="002733D1"/>
    <w:rsid w:val="002B7D6C"/>
    <w:rsid w:val="002F2AFA"/>
    <w:rsid w:val="00347AB7"/>
    <w:rsid w:val="004254F0"/>
    <w:rsid w:val="00434F8F"/>
    <w:rsid w:val="00446E50"/>
    <w:rsid w:val="004529FA"/>
    <w:rsid w:val="00477C2B"/>
    <w:rsid w:val="00516FCC"/>
    <w:rsid w:val="0053305A"/>
    <w:rsid w:val="00547F36"/>
    <w:rsid w:val="005645F9"/>
    <w:rsid w:val="005A2070"/>
    <w:rsid w:val="006B3FFE"/>
    <w:rsid w:val="006E3EC5"/>
    <w:rsid w:val="006E7CC3"/>
    <w:rsid w:val="00700A19"/>
    <w:rsid w:val="00731D2B"/>
    <w:rsid w:val="0078731A"/>
    <w:rsid w:val="007913B5"/>
    <w:rsid w:val="007E3CB3"/>
    <w:rsid w:val="007F6F4F"/>
    <w:rsid w:val="008501B0"/>
    <w:rsid w:val="008739A2"/>
    <w:rsid w:val="008E653D"/>
    <w:rsid w:val="009200E1"/>
    <w:rsid w:val="0092010E"/>
    <w:rsid w:val="00957D96"/>
    <w:rsid w:val="009671FC"/>
    <w:rsid w:val="00A1545F"/>
    <w:rsid w:val="00A23C88"/>
    <w:rsid w:val="00A360C5"/>
    <w:rsid w:val="00A81236"/>
    <w:rsid w:val="00BA5730"/>
    <w:rsid w:val="00BC1DFD"/>
    <w:rsid w:val="00C71FAF"/>
    <w:rsid w:val="00CA13D7"/>
    <w:rsid w:val="00CB67A9"/>
    <w:rsid w:val="00CC050D"/>
    <w:rsid w:val="00CE3BE3"/>
    <w:rsid w:val="00D8457F"/>
    <w:rsid w:val="00DA34E6"/>
    <w:rsid w:val="00DE3BE6"/>
    <w:rsid w:val="00E11A24"/>
    <w:rsid w:val="00E25385"/>
    <w:rsid w:val="00EE2EE5"/>
    <w:rsid w:val="00F35508"/>
    <w:rsid w:val="00F4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3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118</TotalTime>
  <Pages>2</Pages>
  <Words>801</Words>
  <Characters>4570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Beatrice Testa (c)</cp:lastModifiedBy>
  <cp:revision>11</cp:revision>
  <cp:lastPrinted>2004-01-22T16:32:00Z</cp:lastPrinted>
  <dcterms:created xsi:type="dcterms:W3CDTF">2019-11-04T13:23:00Z</dcterms:created>
  <dcterms:modified xsi:type="dcterms:W3CDTF">2019-11-06T11:40:00Z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236020b0-6d69-48c1-9bb5-c586c1062b70_Enabled">
    <vt:lpwstr>True</vt:lpwstr>
  </property>
  <property fmtid="{D5CDD505-2E9C-101B-9397-08002B2CF9AE}" pid="16" name="MSIP_Label_236020b0-6d69-48c1-9bb5-c586c1062b70_SiteId">
    <vt:lpwstr>cf36141c-ddd7-45a7-b073-111f66d0b30c</vt:lpwstr>
  </property>
  <property fmtid="{D5CDD505-2E9C-101B-9397-08002B2CF9AE}" pid="17" name="MSIP_Label_236020b0-6d69-48c1-9bb5-c586c1062b70_Owner">
    <vt:lpwstr>beatrice.testa@avanade.com</vt:lpwstr>
  </property>
  <property fmtid="{D5CDD505-2E9C-101B-9397-08002B2CF9AE}" pid="18" name="MSIP_Label_236020b0-6d69-48c1-9bb5-c586c1062b70_SetDate">
    <vt:lpwstr>2019-11-06T10:21:23.2188567Z</vt:lpwstr>
  </property>
  <property fmtid="{D5CDD505-2E9C-101B-9397-08002B2CF9AE}" pid="19" name="MSIP_Label_236020b0-6d69-48c1-9bb5-c586c1062b70_Name">
    <vt:lpwstr>Confidential</vt:lpwstr>
  </property>
  <property fmtid="{D5CDD505-2E9C-101B-9397-08002B2CF9AE}" pid="20" name="MSIP_Label_236020b0-6d69-48c1-9bb5-c586c1062b70_Application">
    <vt:lpwstr>Microsoft Azure Information Protection</vt:lpwstr>
  </property>
  <property fmtid="{D5CDD505-2E9C-101B-9397-08002B2CF9AE}" pid="21" name="MSIP_Label_236020b0-6d69-48c1-9bb5-c586c1062b70_ActionId">
    <vt:lpwstr>8c3fc814-b570-4b35-89fc-e2e0370ad6db</vt:lpwstr>
  </property>
  <property fmtid="{D5CDD505-2E9C-101B-9397-08002B2CF9AE}" pid="22" name="MSIP_Label_236020b0-6d69-48c1-9bb5-c586c1062b70_Extended_MSFT_Method">
    <vt:lpwstr>Automatic</vt:lpwstr>
  </property>
  <property fmtid="{D5CDD505-2E9C-101B-9397-08002B2CF9AE}" pid="23" name="MSIP_Label_5fae8262-b78e-4366-8929-a5d6aac95320_Enabled">
    <vt:lpwstr>True</vt:lpwstr>
  </property>
  <property fmtid="{D5CDD505-2E9C-101B-9397-08002B2CF9AE}" pid="24" name="MSIP_Label_5fae8262-b78e-4366-8929-a5d6aac95320_SiteId">
    <vt:lpwstr>cf36141c-ddd7-45a7-b073-111f66d0b30c</vt:lpwstr>
  </property>
  <property fmtid="{D5CDD505-2E9C-101B-9397-08002B2CF9AE}" pid="25" name="MSIP_Label_5fae8262-b78e-4366-8929-a5d6aac95320_Owner">
    <vt:lpwstr>beatrice.testa@avanade.com</vt:lpwstr>
  </property>
  <property fmtid="{D5CDD505-2E9C-101B-9397-08002B2CF9AE}" pid="26" name="MSIP_Label_5fae8262-b78e-4366-8929-a5d6aac95320_SetDate">
    <vt:lpwstr>2019-11-06T10:21:23.2188567Z</vt:lpwstr>
  </property>
  <property fmtid="{D5CDD505-2E9C-101B-9397-08002B2CF9AE}" pid="27" name="MSIP_Label_5fae8262-b78e-4366-8929-a5d6aac95320_Name">
    <vt:lpwstr>Recipients Have Full Control</vt:lpwstr>
  </property>
  <property fmtid="{D5CDD505-2E9C-101B-9397-08002B2CF9AE}" pid="28" name="MSIP_Label_5fae8262-b78e-4366-8929-a5d6aac95320_Application">
    <vt:lpwstr>Microsoft Azure Information Protection</vt:lpwstr>
  </property>
  <property fmtid="{D5CDD505-2E9C-101B-9397-08002B2CF9AE}" pid="29" name="MSIP_Label_5fae8262-b78e-4366-8929-a5d6aac95320_ActionId">
    <vt:lpwstr>8c3fc814-b570-4b35-89fc-e2e0370ad6db</vt:lpwstr>
  </property>
  <property fmtid="{D5CDD505-2E9C-101B-9397-08002B2CF9AE}" pid="30" name="MSIP_Label_5fae8262-b78e-4366-8929-a5d6aac95320_Parent">
    <vt:lpwstr>236020b0-6d69-48c1-9bb5-c586c1062b70</vt:lpwstr>
  </property>
  <property fmtid="{D5CDD505-2E9C-101B-9397-08002B2CF9AE}" pid="31" name="MSIP_Label_5fae8262-b78e-4366-8929-a5d6aac95320_Extended_MSFT_Method">
    <vt:lpwstr>Automatic</vt:lpwstr>
  </property>
  <property fmtid="{D5CDD505-2E9C-101B-9397-08002B2CF9AE}" pid="32" name="Sensitivity">
    <vt:lpwstr>Confidential Recipients Have Full Control</vt:lpwstr>
  </property>
</Properties>
</file>